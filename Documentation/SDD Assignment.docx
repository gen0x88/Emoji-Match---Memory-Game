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D5ABFC" w14:textId="411193B2" w:rsidR="00C675AC" w:rsidRPr="00127F22" w:rsidRDefault="004653C4">
      <w:pPr>
        <w:pStyle w:val="Title"/>
        <w:rPr>
          <w:sz w:val="96"/>
          <w:szCs w:val="52"/>
        </w:rPr>
      </w:pPr>
      <w:bookmarkStart w:id="0" w:name="_Hlk69289857"/>
      <w:r>
        <w:rPr>
          <w:sz w:val="96"/>
          <w:szCs w:val="52"/>
        </w:rPr>
        <w:t>EMOJI MATCH</w:t>
      </w:r>
    </w:p>
    <w:bookmarkEnd w:id="0"/>
    <w:p w14:paraId="0533AA55" w14:textId="4CB40927" w:rsidR="00C675AC" w:rsidRDefault="00127F22">
      <w:pPr>
        <w:pStyle w:val="Subtitle"/>
      </w:pPr>
      <w:r>
        <w:t>By Ethan Chung</w:t>
      </w:r>
    </w:p>
    <w:p w14:paraId="2A1A32CE" w14:textId="77777777" w:rsidR="00C675AC" w:rsidRDefault="00827F17">
      <w:r>
        <w:rPr>
          <w:noProof/>
          <w:lang w:val="en-US" w:eastAsia="zh-CN" w:bidi="th-TH"/>
        </w:rPr>
        <w:drawing>
          <wp:inline distT="0" distB="0" distL="0" distR="0" wp14:anchorId="3DC046FB" wp14:editId="146FD00C">
            <wp:extent cx="5486400" cy="3657600"/>
            <wp:effectExtent l="0" t="0" r="0" b="0"/>
            <wp:docPr id="2" name="Picture 2" title="Photo of a leaf on tree b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05_96.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A1BDDF4" w14:textId="2822D19A" w:rsidR="00C675AC" w:rsidRDefault="00127F22">
      <w:pPr>
        <w:pStyle w:val="Author"/>
      </w:pPr>
      <w:r>
        <w:t>Documentation – Project Management Report</w:t>
      </w:r>
    </w:p>
    <w:p w14:paraId="2A1EC0AB" w14:textId="77777777" w:rsidR="00C675AC" w:rsidRDefault="00827F17">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rFonts w:eastAsia="MS Mincho"/>
          <w:bCs/>
          <w:noProof/>
        </w:rPr>
      </w:sdtEndPr>
      <w:sdtContent>
        <w:p w14:paraId="78D23097" w14:textId="77777777" w:rsidR="00C675AC" w:rsidRDefault="00827F17">
          <w:pPr>
            <w:pStyle w:val="TOCHeading"/>
          </w:pPr>
          <w:r>
            <w:rPr>
              <w:rStyle w:val="Emphasis"/>
            </w:rPr>
            <w:t>TAble of</w:t>
          </w:r>
          <w:r>
            <w:rPr>
              <w:rStyle w:val="Emphasis"/>
            </w:rPr>
            <w:br/>
          </w:r>
          <w:r>
            <w:t>Contents</w:t>
          </w:r>
        </w:p>
        <w:p w14:paraId="1BD3629A" w14:textId="01F82AEF" w:rsidR="00C90A94" w:rsidRDefault="00827F17">
          <w:pPr>
            <w:pStyle w:val="TOC1"/>
            <w:rPr>
              <w:rFonts w:asciiTheme="minorHAnsi" w:eastAsiaTheme="minorEastAsia" w:hAnsiTheme="minorHAnsi"/>
              <w:b w:val="0"/>
              <w:bCs w:val="0"/>
              <w:caps w:val="0"/>
              <w:noProof/>
              <w:color w:val="auto"/>
              <w:sz w:val="22"/>
              <w:szCs w:val="22"/>
              <w:lang w:val="en-AU" w:eastAsia="en-AU"/>
            </w:rPr>
          </w:pPr>
          <w:r>
            <w:rPr>
              <w:noProof/>
            </w:rPr>
            <w:fldChar w:fldCharType="begin"/>
          </w:r>
          <w:r>
            <w:instrText xml:space="preserve"> TOC \o "1-3" \u </w:instrText>
          </w:r>
          <w:r>
            <w:rPr>
              <w:noProof/>
            </w:rPr>
            <w:fldChar w:fldCharType="separate"/>
          </w:r>
          <w:r w:rsidR="00C90A94" w:rsidRPr="00E0735F">
            <w:rPr>
              <w:iCs/>
              <w:noProof/>
              <w:color w:val="F75952" w:themeColor="accent1"/>
            </w:rPr>
            <w:t>Section A</w:t>
          </w:r>
          <w:r w:rsidR="00C90A94">
            <w:rPr>
              <w:noProof/>
            </w:rPr>
            <w:t xml:space="preserve"> Project management Report</w:t>
          </w:r>
          <w:r w:rsidR="00C90A94">
            <w:rPr>
              <w:noProof/>
            </w:rPr>
            <w:tab/>
          </w:r>
          <w:r w:rsidR="00C90A94">
            <w:rPr>
              <w:noProof/>
            </w:rPr>
            <w:fldChar w:fldCharType="begin"/>
          </w:r>
          <w:r w:rsidR="00C90A94">
            <w:rPr>
              <w:noProof/>
            </w:rPr>
            <w:instrText xml:space="preserve"> PAGEREF _Toc69288710 \h </w:instrText>
          </w:r>
          <w:r w:rsidR="00C90A94">
            <w:rPr>
              <w:noProof/>
            </w:rPr>
          </w:r>
          <w:r w:rsidR="00C90A94">
            <w:rPr>
              <w:noProof/>
            </w:rPr>
            <w:fldChar w:fldCharType="separate"/>
          </w:r>
          <w:r w:rsidR="00C90A94">
            <w:rPr>
              <w:noProof/>
            </w:rPr>
            <w:t>1</w:t>
          </w:r>
          <w:r w:rsidR="00C90A94">
            <w:rPr>
              <w:noProof/>
            </w:rPr>
            <w:fldChar w:fldCharType="end"/>
          </w:r>
        </w:p>
        <w:p w14:paraId="177A6505" w14:textId="592972CE" w:rsidR="00C90A94" w:rsidRDefault="00C90A94">
          <w:pPr>
            <w:pStyle w:val="TOC2"/>
            <w:rPr>
              <w:rFonts w:eastAsiaTheme="minorEastAsia"/>
              <w:bCs w:val="0"/>
              <w:noProof/>
              <w:color w:val="auto"/>
              <w:sz w:val="22"/>
              <w:szCs w:val="22"/>
              <w:lang w:val="en-AU" w:eastAsia="en-AU"/>
            </w:rPr>
          </w:pPr>
          <w:r>
            <w:rPr>
              <w:noProof/>
            </w:rPr>
            <w:t>Problem DEFINITION</w:t>
          </w:r>
          <w:r>
            <w:rPr>
              <w:noProof/>
            </w:rPr>
            <w:tab/>
          </w:r>
          <w:r>
            <w:rPr>
              <w:noProof/>
            </w:rPr>
            <w:fldChar w:fldCharType="begin"/>
          </w:r>
          <w:r>
            <w:rPr>
              <w:noProof/>
            </w:rPr>
            <w:instrText xml:space="preserve"> PAGEREF _Toc69288711 \h </w:instrText>
          </w:r>
          <w:r>
            <w:rPr>
              <w:noProof/>
            </w:rPr>
          </w:r>
          <w:r>
            <w:rPr>
              <w:noProof/>
            </w:rPr>
            <w:fldChar w:fldCharType="separate"/>
          </w:r>
          <w:r>
            <w:rPr>
              <w:noProof/>
            </w:rPr>
            <w:t>1</w:t>
          </w:r>
          <w:r>
            <w:rPr>
              <w:noProof/>
            </w:rPr>
            <w:fldChar w:fldCharType="end"/>
          </w:r>
        </w:p>
        <w:p w14:paraId="4D8237B3" w14:textId="4CCDA73E" w:rsidR="00C90A94" w:rsidRDefault="00C90A94">
          <w:pPr>
            <w:pStyle w:val="TOC2"/>
            <w:rPr>
              <w:rFonts w:eastAsiaTheme="minorEastAsia"/>
              <w:bCs w:val="0"/>
              <w:noProof/>
              <w:color w:val="auto"/>
              <w:sz w:val="22"/>
              <w:szCs w:val="22"/>
              <w:lang w:val="en-AU" w:eastAsia="en-AU"/>
            </w:rPr>
          </w:pPr>
          <w:r>
            <w:rPr>
              <w:noProof/>
            </w:rPr>
            <w:t>Ideas and target Audience</w:t>
          </w:r>
          <w:r>
            <w:rPr>
              <w:noProof/>
            </w:rPr>
            <w:tab/>
          </w:r>
          <w:r>
            <w:rPr>
              <w:noProof/>
            </w:rPr>
            <w:fldChar w:fldCharType="begin"/>
          </w:r>
          <w:r>
            <w:rPr>
              <w:noProof/>
            </w:rPr>
            <w:instrText xml:space="preserve"> PAGEREF _Toc69288712 \h </w:instrText>
          </w:r>
          <w:r>
            <w:rPr>
              <w:noProof/>
            </w:rPr>
          </w:r>
          <w:r>
            <w:rPr>
              <w:noProof/>
            </w:rPr>
            <w:fldChar w:fldCharType="separate"/>
          </w:r>
          <w:r>
            <w:rPr>
              <w:noProof/>
            </w:rPr>
            <w:t>2</w:t>
          </w:r>
          <w:r>
            <w:rPr>
              <w:noProof/>
            </w:rPr>
            <w:fldChar w:fldCharType="end"/>
          </w:r>
        </w:p>
        <w:p w14:paraId="179FA16D" w14:textId="6C40E67F" w:rsidR="00C90A94" w:rsidRDefault="00C90A94">
          <w:pPr>
            <w:pStyle w:val="TOC2"/>
            <w:rPr>
              <w:rFonts w:eastAsiaTheme="minorEastAsia"/>
              <w:bCs w:val="0"/>
              <w:noProof/>
              <w:color w:val="auto"/>
              <w:sz w:val="22"/>
              <w:szCs w:val="22"/>
              <w:lang w:val="en-AU" w:eastAsia="en-AU"/>
            </w:rPr>
          </w:pPr>
          <w:r>
            <w:rPr>
              <w:noProof/>
            </w:rPr>
            <w:t>Screen Design Sketches</w:t>
          </w:r>
          <w:r>
            <w:rPr>
              <w:noProof/>
            </w:rPr>
            <w:tab/>
          </w:r>
          <w:r>
            <w:rPr>
              <w:noProof/>
            </w:rPr>
            <w:fldChar w:fldCharType="begin"/>
          </w:r>
          <w:r>
            <w:rPr>
              <w:noProof/>
            </w:rPr>
            <w:instrText xml:space="preserve"> PAGEREF _Toc69288713 \h </w:instrText>
          </w:r>
          <w:r>
            <w:rPr>
              <w:noProof/>
            </w:rPr>
          </w:r>
          <w:r>
            <w:rPr>
              <w:noProof/>
            </w:rPr>
            <w:fldChar w:fldCharType="separate"/>
          </w:r>
          <w:r>
            <w:rPr>
              <w:noProof/>
            </w:rPr>
            <w:t>3</w:t>
          </w:r>
          <w:r>
            <w:rPr>
              <w:noProof/>
            </w:rPr>
            <w:fldChar w:fldCharType="end"/>
          </w:r>
        </w:p>
        <w:p w14:paraId="62008C71" w14:textId="73CEC00C" w:rsidR="00C90A94" w:rsidRDefault="00C90A94">
          <w:pPr>
            <w:pStyle w:val="TOC2"/>
            <w:rPr>
              <w:rFonts w:eastAsiaTheme="minorEastAsia"/>
              <w:bCs w:val="0"/>
              <w:noProof/>
              <w:color w:val="auto"/>
              <w:sz w:val="22"/>
              <w:szCs w:val="22"/>
              <w:lang w:val="en-AU" w:eastAsia="en-AU"/>
            </w:rPr>
          </w:pPr>
          <w:r>
            <w:rPr>
              <w:noProof/>
            </w:rPr>
            <w:t>Gantt Chart – Development Progress</w:t>
          </w:r>
          <w:r>
            <w:rPr>
              <w:noProof/>
            </w:rPr>
            <w:tab/>
          </w:r>
          <w:r>
            <w:rPr>
              <w:noProof/>
            </w:rPr>
            <w:fldChar w:fldCharType="begin"/>
          </w:r>
          <w:r>
            <w:rPr>
              <w:noProof/>
            </w:rPr>
            <w:instrText xml:space="preserve"> PAGEREF _Toc69288714 \h </w:instrText>
          </w:r>
          <w:r>
            <w:rPr>
              <w:noProof/>
            </w:rPr>
          </w:r>
          <w:r>
            <w:rPr>
              <w:noProof/>
            </w:rPr>
            <w:fldChar w:fldCharType="separate"/>
          </w:r>
          <w:r>
            <w:rPr>
              <w:noProof/>
            </w:rPr>
            <w:t>6</w:t>
          </w:r>
          <w:r>
            <w:rPr>
              <w:noProof/>
            </w:rPr>
            <w:fldChar w:fldCharType="end"/>
          </w:r>
        </w:p>
        <w:p w14:paraId="4A18AD95" w14:textId="60FE4AC3" w:rsidR="00C90A94" w:rsidRDefault="00C90A94">
          <w:pPr>
            <w:pStyle w:val="TOC1"/>
            <w:rPr>
              <w:rFonts w:asciiTheme="minorHAnsi" w:eastAsiaTheme="minorEastAsia" w:hAnsiTheme="minorHAnsi"/>
              <w:b w:val="0"/>
              <w:bCs w:val="0"/>
              <w:caps w:val="0"/>
              <w:noProof/>
              <w:color w:val="auto"/>
              <w:sz w:val="22"/>
              <w:szCs w:val="22"/>
              <w:lang w:val="en-AU" w:eastAsia="en-AU"/>
            </w:rPr>
          </w:pPr>
          <w:r w:rsidRPr="00E0735F">
            <w:rPr>
              <w:iCs/>
              <w:noProof/>
              <w:color w:val="F75952" w:themeColor="accent1"/>
            </w:rPr>
            <w:t>Section B</w:t>
          </w:r>
          <w:r>
            <w:rPr>
              <w:noProof/>
            </w:rPr>
            <w:t xml:space="preserve"> Implementing the Solution</w:t>
          </w:r>
          <w:r>
            <w:rPr>
              <w:noProof/>
            </w:rPr>
            <w:tab/>
          </w:r>
          <w:r>
            <w:rPr>
              <w:noProof/>
            </w:rPr>
            <w:fldChar w:fldCharType="begin"/>
          </w:r>
          <w:r>
            <w:rPr>
              <w:noProof/>
            </w:rPr>
            <w:instrText xml:space="preserve"> PAGEREF _Toc69288715 \h </w:instrText>
          </w:r>
          <w:r>
            <w:rPr>
              <w:noProof/>
            </w:rPr>
          </w:r>
          <w:r>
            <w:rPr>
              <w:noProof/>
            </w:rPr>
            <w:fldChar w:fldCharType="separate"/>
          </w:r>
          <w:r>
            <w:rPr>
              <w:noProof/>
            </w:rPr>
            <w:t>11</w:t>
          </w:r>
          <w:r>
            <w:rPr>
              <w:noProof/>
            </w:rPr>
            <w:fldChar w:fldCharType="end"/>
          </w:r>
        </w:p>
        <w:p w14:paraId="2FC80180" w14:textId="5CF6574F" w:rsidR="00C90A94" w:rsidRDefault="00C90A94">
          <w:pPr>
            <w:pStyle w:val="TOC2"/>
            <w:rPr>
              <w:rFonts w:eastAsiaTheme="minorEastAsia"/>
              <w:bCs w:val="0"/>
              <w:noProof/>
              <w:color w:val="auto"/>
              <w:sz w:val="22"/>
              <w:szCs w:val="22"/>
              <w:lang w:val="en-AU" w:eastAsia="en-AU"/>
            </w:rPr>
          </w:pPr>
          <w:r>
            <w:rPr>
              <w:noProof/>
            </w:rPr>
            <w:t>Software Approach chosen</w:t>
          </w:r>
          <w:r>
            <w:rPr>
              <w:noProof/>
            </w:rPr>
            <w:tab/>
          </w:r>
          <w:r>
            <w:rPr>
              <w:noProof/>
            </w:rPr>
            <w:fldChar w:fldCharType="begin"/>
          </w:r>
          <w:r>
            <w:rPr>
              <w:noProof/>
            </w:rPr>
            <w:instrText xml:space="preserve"> PAGEREF _Toc69288716 \h </w:instrText>
          </w:r>
          <w:r>
            <w:rPr>
              <w:noProof/>
            </w:rPr>
          </w:r>
          <w:r>
            <w:rPr>
              <w:noProof/>
            </w:rPr>
            <w:fldChar w:fldCharType="separate"/>
          </w:r>
          <w:r>
            <w:rPr>
              <w:noProof/>
            </w:rPr>
            <w:t>11</w:t>
          </w:r>
          <w:r>
            <w:rPr>
              <w:noProof/>
            </w:rPr>
            <w:fldChar w:fldCharType="end"/>
          </w:r>
        </w:p>
        <w:p w14:paraId="26EE5335" w14:textId="2B5EF052" w:rsidR="00C90A94" w:rsidRDefault="00C90A94">
          <w:pPr>
            <w:pStyle w:val="TOC2"/>
            <w:rPr>
              <w:rFonts w:eastAsiaTheme="minorEastAsia"/>
              <w:bCs w:val="0"/>
              <w:noProof/>
              <w:color w:val="auto"/>
              <w:sz w:val="22"/>
              <w:szCs w:val="22"/>
              <w:lang w:val="en-AU" w:eastAsia="en-AU"/>
            </w:rPr>
          </w:pPr>
          <w:r>
            <w:rPr>
              <w:noProof/>
            </w:rPr>
            <w:t>Solution to the problem</w:t>
          </w:r>
          <w:r>
            <w:rPr>
              <w:noProof/>
            </w:rPr>
            <w:tab/>
          </w:r>
          <w:r>
            <w:rPr>
              <w:noProof/>
            </w:rPr>
            <w:fldChar w:fldCharType="begin"/>
          </w:r>
          <w:r>
            <w:rPr>
              <w:noProof/>
            </w:rPr>
            <w:instrText xml:space="preserve"> PAGEREF _Toc69288717 \h </w:instrText>
          </w:r>
          <w:r>
            <w:rPr>
              <w:noProof/>
            </w:rPr>
          </w:r>
          <w:r>
            <w:rPr>
              <w:noProof/>
            </w:rPr>
            <w:fldChar w:fldCharType="separate"/>
          </w:r>
          <w:r>
            <w:rPr>
              <w:noProof/>
            </w:rPr>
            <w:t>14</w:t>
          </w:r>
          <w:r>
            <w:rPr>
              <w:noProof/>
            </w:rPr>
            <w:fldChar w:fldCharType="end"/>
          </w:r>
        </w:p>
        <w:p w14:paraId="1FFAEB94" w14:textId="32DCA036" w:rsidR="00C90A94" w:rsidRDefault="00C90A94">
          <w:pPr>
            <w:pStyle w:val="TOC2"/>
            <w:rPr>
              <w:rFonts w:eastAsiaTheme="minorEastAsia"/>
              <w:bCs w:val="0"/>
              <w:noProof/>
              <w:color w:val="auto"/>
              <w:sz w:val="22"/>
              <w:szCs w:val="22"/>
              <w:lang w:val="en-AU" w:eastAsia="en-AU"/>
            </w:rPr>
          </w:pPr>
          <w:r>
            <w:rPr>
              <w:noProof/>
            </w:rPr>
            <w:t>Intrinsic Documentation</w:t>
          </w:r>
          <w:r>
            <w:rPr>
              <w:noProof/>
            </w:rPr>
            <w:tab/>
          </w:r>
          <w:r>
            <w:rPr>
              <w:noProof/>
            </w:rPr>
            <w:fldChar w:fldCharType="begin"/>
          </w:r>
          <w:r>
            <w:rPr>
              <w:noProof/>
            </w:rPr>
            <w:instrText xml:space="preserve"> PAGEREF _Toc69288718 \h </w:instrText>
          </w:r>
          <w:r>
            <w:rPr>
              <w:noProof/>
            </w:rPr>
          </w:r>
          <w:r>
            <w:rPr>
              <w:noProof/>
            </w:rPr>
            <w:fldChar w:fldCharType="separate"/>
          </w:r>
          <w:r>
            <w:rPr>
              <w:noProof/>
            </w:rPr>
            <w:t>15</w:t>
          </w:r>
          <w:r>
            <w:rPr>
              <w:noProof/>
            </w:rPr>
            <w:fldChar w:fldCharType="end"/>
          </w:r>
        </w:p>
        <w:p w14:paraId="59BF9554" w14:textId="782C3FA4" w:rsidR="00C675AC" w:rsidRDefault="00827F17">
          <w:pPr>
            <w:sectPr w:rsidR="00C675AC">
              <w:footerReference w:type="default" r:id="rId13"/>
              <w:footerReference w:type="first" r:id="rId14"/>
              <w:pgSz w:w="11907" w:h="16839"/>
              <w:pgMar w:top="2520" w:right="1800" w:bottom="1728" w:left="1800" w:header="720" w:footer="720" w:gutter="0"/>
              <w:pgNumType w:fmt="lowerRoman" w:start="1"/>
              <w:cols w:space="720"/>
              <w:titlePg/>
              <w:docGrid w:linePitch="360"/>
            </w:sectPr>
          </w:pPr>
          <w:r>
            <w:rPr>
              <w:rFonts w:asciiTheme="majorHAnsi" w:hAnsiTheme="majorHAnsi"/>
              <w:b/>
              <w:bCs/>
              <w:caps/>
              <w:color w:val="2A2A2A" w:themeColor="text2"/>
              <w:sz w:val="28"/>
            </w:rPr>
            <w:fldChar w:fldCharType="end"/>
          </w:r>
        </w:p>
      </w:sdtContent>
    </w:sdt>
    <w:p w14:paraId="25D0AC1B" w14:textId="63DFB99B" w:rsidR="00C675AC" w:rsidRDefault="00D74546" w:rsidP="00B31CBB">
      <w:pPr>
        <w:pStyle w:val="Heading1"/>
        <w:spacing w:after="0"/>
        <w:rPr>
          <w:sz w:val="56"/>
          <w:szCs w:val="24"/>
        </w:rPr>
      </w:pPr>
      <w:bookmarkStart w:id="1" w:name="_Toc69288710"/>
      <w:r w:rsidRPr="00B31CBB">
        <w:rPr>
          <w:rStyle w:val="Emphasis"/>
          <w:sz w:val="56"/>
          <w:szCs w:val="24"/>
        </w:rPr>
        <w:lastRenderedPageBreak/>
        <w:t>Section A</w:t>
      </w:r>
      <w:r w:rsidR="00827F17" w:rsidRPr="00B31CBB">
        <w:rPr>
          <w:sz w:val="56"/>
          <w:szCs w:val="24"/>
        </w:rPr>
        <w:br/>
      </w:r>
      <w:r w:rsidRPr="00B31CBB">
        <w:rPr>
          <w:sz w:val="56"/>
          <w:szCs w:val="24"/>
        </w:rPr>
        <w:t>Project management Report</w:t>
      </w:r>
      <w:bookmarkEnd w:id="1"/>
    </w:p>
    <w:p w14:paraId="18E05105" w14:textId="6129C2D6" w:rsidR="00B31CBB" w:rsidRPr="00B31CBB" w:rsidRDefault="00B31CBB" w:rsidP="00B31CBB"/>
    <w:p w14:paraId="03FD874B" w14:textId="7EB15783" w:rsidR="00C675AC" w:rsidRDefault="00BD2F96" w:rsidP="00B31CBB">
      <w:pPr>
        <w:pStyle w:val="Heading2"/>
        <w:spacing w:after="0"/>
      </w:pPr>
      <w:bookmarkStart w:id="2" w:name="_Toc69288711"/>
      <w:r>
        <w:t xml:space="preserve">Problem </w:t>
      </w:r>
      <w:r w:rsidR="00180960">
        <w:t>DEFINITION</w:t>
      </w:r>
      <w:bookmarkEnd w:id="2"/>
    </w:p>
    <w:p w14:paraId="058166F4" w14:textId="77777777" w:rsidR="00B31CBB" w:rsidRDefault="00B31CBB"/>
    <w:p w14:paraId="0942EDBA" w14:textId="6A40F39D" w:rsidR="00C675AC" w:rsidRDefault="00B83079">
      <w:r>
        <w:t xml:space="preserve">The purpose is to develop and create a project using Visual Studio </w:t>
      </w:r>
      <w:r w:rsidR="00180960">
        <w:t>a game of boggle Yahtzee or memory puzzle.</w:t>
      </w:r>
    </w:p>
    <w:p w14:paraId="58CEB13D" w14:textId="77777777" w:rsidR="00044EDD" w:rsidRDefault="00044EDD"/>
    <w:p w14:paraId="67A6A7D9" w14:textId="3799DD2F" w:rsidR="00C675AC" w:rsidRPr="00044EDD" w:rsidRDefault="001C5D74" w:rsidP="00B10310">
      <w:pPr>
        <w:rPr>
          <w:rStyle w:val="Emphasis"/>
          <w:sz w:val="32"/>
          <w:szCs w:val="32"/>
        </w:rPr>
      </w:pPr>
      <w:r w:rsidRPr="00044EDD">
        <w:rPr>
          <w:rStyle w:val="Emphasis"/>
          <w:sz w:val="32"/>
          <w:szCs w:val="32"/>
        </w:rPr>
        <w:t xml:space="preserve">Defining the problem involves identifying the </w:t>
      </w:r>
      <w:r w:rsidRPr="00044EDD">
        <w:rPr>
          <w:rStyle w:val="Emphasis"/>
          <w:b/>
          <w:bCs/>
          <w:sz w:val="32"/>
          <w:szCs w:val="32"/>
        </w:rPr>
        <w:t>requirements</w:t>
      </w:r>
      <w:r w:rsidRPr="00044EDD">
        <w:rPr>
          <w:rStyle w:val="Emphasis"/>
          <w:sz w:val="32"/>
          <w:szCs w:val="32"/>
        </w:rPr>
        <w:t xml:space="preserve"> of the final solution</w:t>
      </w:r>
    </w:p>
    <w:p w14:paraId="1A887016" w14:textId="77777777" w:rsidR="00044EDD" w:rsidRDefault="00044EDD"/>
    <w:p w14:paraId="3E43546B" w14:textId="0C725DE2" w:rsidR="00C675AC" w:rsidRDefault="00B31CBB">
      <w:r>
        <w:t>These requirements are outlined in the task notification, which were:</w:t>
      </w:r>
    </w:p>
    <w:p w14:paraId="59324DC0" w14:textId="77777777" w:rsidR="00044EDD" w:rsidRDefault="00044EDD"/>
    <w:p w14:paraId="43FCF057" w14:textId="6938A00D" w:rsidR="00B31CBB" w:rsidRDefault="00B31CBB" w:rsidP="00B31CBB">
      <w:pPr>
        <w:pStyle w:val="ListParagraph"/>
        <w:numPr>
          <w:ilvl w:val="0"/>
          <w:numId w:val="17"/>
        </w:numPr>
      </w:pPr>
      <w:r>
        <w:t>It must be a game of Boggle, Yahtzee or Memory Puzzle</w:t>
      </w:r>
    </w:p>
    <w:p w14:paraId="7037BBCC" w14:textId="2D982685" w:rsidR="00B31CBB" w:rsidRDefault="00B31CBB" w:rsidP="00B31CBB">
      <w:pPr>
        <w:pStyle w:val="ListParagraph"/>
        <w:numPr>
          <w:ilvl w:val="0"/>
          <w:numId w:val="17"/>
        </w:numPr>
      </w:pPr>
      <w:r>
        <w:t>It must use Visual Studio</w:t>
      </w:r>
    </w:p>
    <w:p w14:paraId="032B122D" w14:textId="77777777" w:rsidR="00B31CBB" w:rsidRDefault="00B31CBB" w:rsidP="00B31CBB">
      <w:pPr>
        <w:pStyle w:val="ListParagraph"/>
        <w:numPr>
          <w:ilvl w:val="0"/>
          <w:numId w:val="17"/>
        </w:numPr>
      </w:pPr>
      <w:r>
        <w:t xml:space="preserve">It must have calculations, case statements, </w:t>
      </w:r>
    </w:p>
    <w:p w14:paraId="3AAE2560" w14:textId="4EF55D51" w:rsidR="00B31CBB" w:rsidRDefault="00B31CBB" w:rsidP="00B31CBB">
      <w:pPr>
        <w:pStyle w:val="ListParagraph"/>
        <w:numPr>
          <w:ilvl w:val="0"/>
          <w:numId w:val="17"/>
        </w:numPr>
      </w:pPr>
      <w:r>
        <w:t xml:space="preserve">It must have random number generation </w:t>
      </w:r>
    </w:p>
    <w:p w14:paraId="421201A0" w14:textId="177BDE6E" w:rsidR="00B31CBB" w:rsidRDefault="00B31CBB" w:rsidP="00B31CBB">
      <w:pPr>
        <w:pStyle w:val="ListParagraph"/>
        <w:numPr>
          <w:ilvl w:val="0"/>
          <w:numId w:val="17"/>
        </w:numPr>
      </w:pPr>
      <w:r>
        <w:t>It must have a use of timer and</w:t>
      </w:r>
      <w:r w:rsidR="00605FB6">
        <w:t xml:space="preserve"> have good</w:t>
      </w:r>
      <w:r>
        <w:t xml:space="preserve"> graphic design</w:t>
      </w:r>
    </w:p>
    <w:p w14:paraId="4478D2EF" w14:textId="77777777" w:rsidR="00044EDD" w:rsidRDefault="00044EDD" w:rsidP="00B31CBB"/>
    <w:p w14:paraId="2F3BD98F" w14:textId="79DD93B7" w:rsidR="00F163FD" w:rsidRDefault="00B31CBB" w:rsidP="00B31CBB">
      <w:r>
        <w:t>By understanding the problem, we have defined the problem by listing its requirements</w:t>
      </w:r>
      <w:r w:rsidR="00F163FD">
        <w:t xml:space="preserve">. The final version of my Memory Game has satisfied the problem by including all the requirements. </w:t>
      </w:r>
    </w:p>
    <w:p w14:paraId="7B5C1C55" w14:textId="498EAC7F" w:rsidR="00B31CBB" w:rsidRDefault="00F163FD" w:rsidP="00B31CBB">
      <w:r>
        <w:br w:type="page"/>
      </w:r>
    </w:p>
    <w:p w14:paraId="380A6C8E" w14:textId="7795E514" w:rsidR="00C675AC" w:rsidRDefault="00704A99">
      <w:pPr>
        <w:pStyle w:val="Heading2"/>
        <w:rPr>
          <w:noProof/>
        </w:rPr>
      </w:pPr>
      <w:bookmarkStart w:id="3" w:name="_Toc69288712"/>
      <w:r>
        <w:rPr>
          <w:noProof/>
        </w:rPr>
        <w:lastRenderedPageBreak/>
        <w:t>Ideas and target Audience</w:t>
      </w:r>
      <w:bookmarkEnd w:id="3"/>
    </w:p>
    <w:p w14:paraId="4C82393C" w14:textId="49B536A4" w:rsidR="00605FB6" w:rsidRDefault="00605FB6" w:rsidP="00605FB6">
      <w:r w:rsidRPr="00605FB6">
        <w:t>There were several original ideas I had implemented in my memory game.</w:t>
      </w:r>
      <w:r>
        <w:t xml:space="preserve"> Some examples are shown below</w:t>
      </w:r>
    </w:p>
    <w:p w14:paraId="370B3674" w14:textId="309FB8A7" w:rsidR="00605FB6" w:rsidRPr="00605FB6" w:rsidRDefault="007C2C24" w:rsidP="00795898">
      <w:pPr>
        <w:pStyle w:val="Footer"/>
      </w:pPr>
      <w:r>
        <w:rPr>
          <w:noProof/>
        </w:rPr>
        <w:drawing>
          <wp:anchor distT="0" distB="0" distL="114300" distR="114300" simplePos="0" relativeHeight="251626500" behindDoc="1" locked="0" layoutInCell="1" allowOverlap="1" wp14:anchorId="4C8EBF8E" wp14:editId="2D7743DB">
            <wp:simplePos x="0" y="0"/>
            <wp:positionH relativeFrom="margin">
              <wp:align>right</wp:align>
            </wp:positionH>
            <wp:positionV relativeFrom="page">
              <wp:posOffset>2286000</wp:posOffset>
            </wp:positionV>
            <wp:extent cx="1997710" cy="1514475"/>
            <wp:effectExtent l="0" t="0" r="254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1997710" cy="1514475"/>
                    </a:xfrm>
                    <a:prstGeom prst="rect">
                      <a:avLst/>
                    </a:prstGeom>
                  </pic:spPr>
                </pic:pic>
              </a:graphicData>
            </a:graphic>
            <wp14:sizeRelH relativeFrom="margin">
              <wp14:pctWidth>0</wp14:pctWidth>
            </wp14:sizeRelH>
            <wp14:sizeRelV relativeFrom="margin">
              <wp14:pctHeight>0</wp14:pctHeight>
            </wp14:sizeRelV>
          </wp:anchor>
        </w:drawing>
      </w:r>
      <w:r w:rsidR="00605FB6" w:rsidRPr="00605FB6">
        <w:t>Original Memory Game</w:t>
      </w:r>
    </w:p>
    <w:p w14:paraId="700C5059" w14:textId="4B40FCB1" w:rsidR="007C2C24" w:rsidRDefault="00605FB6" w:rsidP="00605FB6">
      <w:r>
        <w:t xml:space="preserve">The Match the Emoji Memory game is entirely my creation. The concept is simple. The user gets to pick two cards and they are revealed to the user. The user can keep on picking 2 cards until they match all the cards. In easy mode, there are 20 cards, and the user needs to match 10 pairs. In medium mode, there are 36 cards, and the user needs to match 18 pairs. In hard mode, there are 56 cards, and the user needs to match 28 pairs. Every pair of cards revealed would be counted as a guess and displayed on the right-hand side. The goal is to match the cards as fast as possible. </w:t>
      </w:r>
    </w:p>
    <w:p w14:paraId="3A5C06B4" w14:textId="6E03EA96" w:rsidR="00605FB6" w:rsidRPr="00406052" w:rsidRDefault="00406052" w:rsidP="00795898">
      <w:pPr>
        <w:pStyle w:val="Footer"/>
      </w:pPr>
      <w:r w:rsidRPr="00406052">
        <w:t>Congratulations Message box</w:t>
      </w:r>
    </w:p>
    <w:p w14:paraId="37D9811F" w14:textId="74140182" w:rsidR="00605FB6" w:rsidRDefault="00354C48" w:rsidP="00605FB6">
      <w:r w:rsidRPr="00354C48">
        <w:rPr>
          <w:noProof/>
        </w:rPr>
        <w:drawing>
          <wp:anchor distT="0" distB="0" distL="114300" distR="114300" simplePos="0" relativeHeight="251705348" behindDoc="1" locked="0" layoutInCell="1" allowOverlap="1" wp14:anchorId="66C34B4F" wp14:editId="5372F476">
            <wp:simplePos x="0" y="0"/>
            <wp:positionH relativeFrom="margin">
              <wp:posOffset>2541270</wp:posOffset>
            </wp:positionH>
            <wp:positionV relativeFrom="page">
              <wp:posOffset>5581650</wp:posOffset>
            </wp:positionV>
            <wp:extent cx="2759710" cy="975360"/>
            <wp:effectExtent l="0" t="0" r="254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59710" cy="975360"/>
                    </a:xfrm>
                    <a:prstGeom prst="rect">
                      <a:avLst/>
                    </a:prstGeom>
                  </pic:spPr>
                </pic:pic>
              </a:graphicData>
            </a:graphic>
            <wp14:sizeRelH relativeFrom="margin">
              <wp14:pctWidth>0</wp14:pctWidth>
            </wp14:sizeRelH>
            <wp14:sizeRelV relativeFrom="margin">
              <wp14:pctHeight>0</wp14:pctHeight>
            </wp14:sizeRelV>
          </wp:anchor>
        </w:drawing>
      </w:r>
      <w:r w:rsidR="00406052">
        <w:t>When the user finishes matching the cards, they would be greeted with a unique message box that tells the user their score. This also tells the user if they have beaten their high score if played more than once. This also applies if high score is not beaten and displays a message box saying the score and high score.</w:t>
      </w:r>
      <w:r w:rsidR="00507E53">
        <w:t xml:space="preserve"> In a very rare circumstance when the </w:t>
      </w:r>
      <w:r w:rsidR="007C2C24">
        <w:t xml:space="preserve">score is the same as the high score, there would also be a message box about how lucky it is. </w:t>
      </w:r>
    </w:p>
    <w:p w14:paraId="32976DAB" w14:textId="203E8866" w:rsidR="00605FB6" w:rsidRPr="00406052" w:rsidRDefault="00605FB6" w:rsidP="00795898">
      <w:pPr>
        <w:pStyle w:val="Footer"/>
      </w:pPr>
      <w:r w:rsidRPr="00406052">
        <w:t>Target Audience</w:t>
      </w:r>
    </w:p>
    <w:p w14:paraId="4D11D33E" w14:textId="4BBE7897" w:rsidR="00C675AC" w:rsidRDefault="00F163FD">
      <w:pPr>
        <w:pStyle w:val="ListBullet"/>
      </w:pPr>
      <w:r>
        <w:t>For this Memory Game, there is not really a targeted group of people that I would like playing this game, as this game could be suitable for people in all ages</w:t>
      </w:r>
      <w:r w:rsidR="001D1B17">
        <w:t xml:space="preserve">. </w:t>
      </w:r>
    </w:p>
    <w:p w14:paraId="13A9EE27" w14:textId="71A81E70" w:rsidR="00704A99" w:rsidRDefault="00F163FD" w:rsidP="00EE49E8">
      <w:pPr>
        <w:pStyle w:val="ListBullet"/>
      </w:pPr>
      <w:r>
        <w:t>The user interface was designed so even people that lack computing knowledge would be able to play the game</w:t>
      </w:r>
    </w:p>
    <w:p w14:paraId="6DF06684" w14:textId="00D57874" w:rsidR="00704A99" w:rsidRDefault="00704A99" w:rsidP="00704A99">
      <w:pPr>
        <w:pStyle w:val="Heading2"/>
      </w:pPr>
      <w:bookmarkStart w:id="4" w:name="_Toc69288713"/>
      <w:r w:rsidRPr="00704A99">
        <w:lastRenderedPageBreak/>
        <w:t>Screen Design Sketches</w:t>
      </w:r>
      <w:bookmarkEnd w:id="4"/>
    </w:p>
    <w:p w14:paraId="3A99BDBB" w14:textId="4E73172E" w:rsidR="00704A99" w:rsidRDefault="00F163FD" w:rsidP="00704A99">
      <w:r>
        <w:t xml:space="preserve">Below are sketches of the windows forms both before I coded the game and after I coded the game. </w:t>
      </w:r>
      <w:r w:rsidR="001604C7">
        <w:t xml:space="preserve">Note that I did not think I needed a starting form, but later decided it would be beneficial due to the game modes I would be implementing. </w:t>
      </w:r>
      <w:r>
        <w:t xml:space="preserve">Both are annotated to explain their functions and </w:t>
      </w:r>
      <w:r w:rsidR="00D525AE">
        <w:t>to note the differences before and after</w:t>
      </w:r>
      <w:r w:rsidR="001604C7">
        <w:t xml:space="preserve">. </w:t>
      </w:r>
    </w:p>
    <w:p w14:paraId="6E3E3342" w14:textId="304D1DE6" w:rsidR="00231B4F" w:rsidRDefault="001D1B17" w:rsidP="00D525AE">
      <w:r>
        <w:rPr>
          <w:noProof/>
        </w:rPr>
        <mc:AlternateContent>
          <mc:Choice Requires="wpg">
            <w:drawing>
              <wp:anchor distT="0" distB="0" distL="114300" distR="114300" simplePos="0" relativeHeight="251657220" behindDoc="0" locked="0" layoutInCell="1" allowOverlap="1" wp14:anchorId="6AB30948" wp14:editId="7C192CC7">
                <wp:simplePos x="0" y="0"/>
                <wp:positionH relativeFrom="margin">
                  <wp:posOffset>-571500</wp:posOffset>
                </wp:positionH>
                <wp:positionV relativeFrom="paragraph">
                  <wp:posOffset>27305</wp:posOffset>
                </wp:positionV>
                <wp:extent cx="6485890" cy="3152140"/>
                <wp:effectExtent l="38100" t="0" r="10160" b="29210"/>
                <wp:wrapNone/>
                <wp:docPr id="45" name="Group 45"/>
                <wp:cNvGraphicFramePr/>
                <a:graphic xmlns:a="http://schemas.openxmlformats.org/drawingml/2006/main">
                  <a:graphicData uri="http://schemas.microsoft.com/office/word/2010/wordprocessingGroup">
                    <wpg:wgp>
                      <wpg:cNvGrpSpPr/>
                      <wpg:grpSpPr>
                        <a:xfrm>
                          <a:off x="0" y="0"/>
                          <a:ext cx="6485890" cy="3152140"/>
                          <a:chOff x="57167" y="0"/>
                          <a:chExt cx="6486505" cy="3152689"/>
                        </a:xfrm>
                      </wpg:grpSpPr>
                      <wpg:grpSp>
                        <wpg:cNvPr id="9" name="Group 9"/>
                        <wpg:cNvGrpSpPr/>
                        <wpg:grpSpPr>
                          <a:xfrm>
                            <a:off x="2019297" y="0"/>
                            <a:ext cx="4524375" cy="2943225"/>
                            <a:chOff x="-3" y="0"/>
                            <a:chExt cx="4524375" cy="2943225"/>
                          </a:xfrm>
                        </wpg:grpSpPr>
                        <wps:wsp>
                          <wps:cNvPr id="1" name="Rectangle 1"/>
                          <wps:cNvSpPr/>
                          <wps:spPr>
                            <a:xfrm>
                              <a:off x="-3" y="352364"/>
                              <a:ext cx="4524375" cy="25908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238126" y="0"/>
                              <a:ext cx="4000500" cy="314325"/>
                            </a:xfrm>
                            <a:prstGeom prst="rect">
                              <a:avLst/>
                            </a:prstGeom>
                            <a:solidFill>
                              <a:schemeClr val="lt1"/>
                            </a:solidFill>
                            <a:ln w="6350">
                              <a:solidFill>
                                <a:prstClr val="black"/>
                              </a:solidFill>
                            </a:ln>
                          </wps:spPr>
                          <wps:txbx>
                            <w:txbxContent>
                              <w:p w14:paraId="2B283FA3" w14:textId="18860408" w:rsidR="009737E3" w:rsidRPr="009737E3" w:rsidRDefault="009737E3">
                                <w:pPr>
                                  <w:rPr>
                                    <w:lang w:val="en-US"/>
                                  </w:rPr>
                                </w:pPr>
                                <w:r w:rsidRPr="009737E3">
                                  <w:rPr>
                                    <w:b/>
                                    <w:bCs/>
                                    <w:lang w:val="en-US"/>
                                  </w:rPr>
                                  <w:t>Memory Game</w:t>
                                </w:r>
                                <w:r>
                                  <w:rPr>
                                    <w:lang w:val="en-US"/>
                                  </w:rPr>
                                  <w:t xml:space="preserve"> – Initial Sketch (before 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ectangle 4"/>
                          <wps:cNvSpPr/>
                          <wps:spPr>
                            <a:xfrm>
                              <a:off x="142872" y="485688"/>
                              <a:ext cx="2647950" cy="22575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F0B96" w14:textId="699D7916" w:rsidR="009737E3" w:rsidRPr="009737E3" w:rsidRDefault="009737E3" w:rsidP="009737E3">
                                <w:pPr>
                                  <w:jc w:val="center"/>
                                  <w:rPr>
                                    <w:b/>
                                    <w:bCs/>
                                    <w:lang w:val="en-US"/>
                                  </w:rPr>
                                </w:pPr>
                                <w:r w:rsidRPr="009737E3">
                                  <w:rPr>
                                    <w:b/>
                                    <w:bCs/>
                                    <w:lang w:val="en-US"/>
                                  </w:rPr>
                                  <w:t>Matching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571875" y="466725"/>
                              <a:ext cx="761999" cy="38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328317" w14:textId="04F55502" w:rsidR="009737E3" w:rsidRPr="009737E3" w:rsidRDefault="0039592A" w:rsidP="009737E3">
                                <w:pPr>
                                  <w:jc w:val="center"/>
                                  <w:rPr>
                                    <w:b/>
                                    <w:bCs/>
                                    <w:lang w:val="en-US"/>
                                  </w:rPr>
                                </w:pPr>
                                <w:r>
                                  <w:rPr>
                                    <w:lang w:val="en-US"/>
                                  </w:rPr>
                                  <w:t>pause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971800" y="1066800"/>
                              <a:ext cx="1457325" cy="685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9E004" w14:textId="186B0092" w:rsidR="009737E3" w:rsidRPr="009737E3" w:rsidRDefault="009737E3" w:rsidP="009737E3">
                                <w:pPr>
                                  <w:jc w:val="center"/>
                                  <w:rPr>
                                    <w:b/>
                                    <w:bCs/>
                                    <w:lang w:val="en-US"/>
                                  </w:rPr>
                                </w:pPr>
                                <w:r w:rsidRPr="009737E3">
                                  <w:rPr>
                                    <w:b/>
                                    <w:bCs/>
                                    <w:lang w:val="en-US"/>
                                  </w:rPr>
                                  <w:t xml:space="preserve">Time taken: </w:t>
                                </w:r>
                              </w:p>
                              <w:p w14:paraId="60D44516" w14:textId="4371E036" w:rsidR="009737E3" w:rsidRPr="009737E3" w:rsidRDefault="009737E3" w:rsidP="009737E3">
                                <w:pPr>
                                  <w:jc w:val="center"/>
                                  <w:rPr>
                                    <w:b/>
                                    <w:bCs/>
                                    <w:lang w:val="en-US"/>
                                  </w:rPr>
                                </w:pPr>
                                <w:r w:rsidRPr="009737E3">
                                  <w:rPr>
                                    <w:b/>
                                    <w:bCs/>
                                    <w:lang w:val="en-US"/>
                                  </w:rPr>
                                  <w:t xml:space="preserve">Score: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981325" y="2019300"/>
                              <a:ext cx="1457325" cy="685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D8CBF" w14:textId="2A1C5AE9" w:rsidR="009737E3" w:rsidRPr="009737E3" w:rsidRDefault="009737E3" w:rsidP="009737E3">
                                <w:pPr>
                                  <w:jc w:val="center"/>
                                  <w:rPr>
                                    <w:b/>
                                    <w:bCs/>
                                    <w:lang w:val="en-US"/>
                                  </w:rPr>
                                </w:pPr>
                                <w:r w:rsidRPr="009737E3">
                                  <w:rPr>
                                    <w:b/>
                                    <w:bCs/>
                                    <w:lang w:val="en-US"/>
                                  </w:rPr>
                                  <w:t>Start button</w:t>
                                </w:r>
                              </w:p>
                              <w:p w14:paraId="3E357B06" w14:textId="7A4E5726" w:rsidR="009737E3" w:rsidRPr="009737E3" w:rsidRDefault="00554035" w:rsidP="009737E3">
                                <w:pPr>
                                  <w:jc w:val="center"/>
                                  <w:rPr>
                                    <w:b/>
                                    <w:bCs/>
                                    <w:lang w:val="en-US"/>
                                  </w:rPr>
                                </w:pPr>
                                <w:r>
                                  <w:rPr>
                                    <w:b/>
                                    <w:bCs/>
                                    <w:lang w:val="en-US"/>
                                  </w:rPr>
                                  <w:t>Stop</w:t>
                                </w:r>
                                <w:r w:rsidR="009737E3" w:rsidRPr="009737E3">
                                  <w:rPr>
                                    <w:b/>
                                    <w:bCs/>
                                    <w:lang w:val="en-US"/>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57167" y="1018954"/>
                            <a:ext cx="6457298" cy="1981335"/>
                            <a:chOff x="-1600188" y="571497"/>
                            <a:chExt cx="6457506" cy="1982347"/>
                          </a:xfrm>
                        </wpg:grpSpPr>
                        <wpg:grpSp>
                          <wpg:cNvPr id="31" name="Group 31"/>
                          <wpg:cNvGrpSpPr/>
                          <wpg:grpSpPr>
                            <a:xfrm>
                              <a:off x="266659" y="571497"/>
                              <a:ext cx="4590659" cy="1167543"/>
                              <a:chOff x="266661" y="571499"/>
                              <a:chExt cx="4590659" cy="1167543"/>
                            </a:xfrm>
                          </wpg:grpSpPr>
                          <wps:wsp>
                            <wps:cNvPr id="29" name="Rectangle 29"/>
                            <wps:cNvSpPr/>
                            <wps:spPr>
                              <a:xfrm>
                                <a:off x="3295220" y="571499"/>
                                <a:ext cx="1562100" cy="809625"/>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a:stCxn id="29" idx="1"/>
                              <a:endCxn id="32" idx="3"/>
                            </wps:cNvCnPr>
                            <wps:spPr>
                              <a:xfrm flipH="1">
                                <a:off x="266661" y="976311"/>
                                <a:ext cx="3028559" cy="762731"/>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32" name="Rectangle 32"/>
                          <wps:cNvSpPr/>
                          <wps:spPr>
                            <a:xfrm>
                              <a:off x="-1600188" y="924237"/>
                              <a:ext cx="1866846" cy="1629607"/>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FC519" w14:textId="01D5F5FD" w:rsidR="0039592A" w:rsidRPr="0039592A" w:rsidRDefault="0039592A" w:rsidP="0039592A">
                                <w:pPr>
                                  <w:jc w:val="center"/>
                                  <w:rPr>
                                    <w:color w:val="000000" w:themeColor="text1"/>
                                    <w:lang w:val="en-US"/>
                                  </w:rPr>
                                </w:pPr>
                                <w:r w:rsidRPr="0039592A">
                                  <w:rPr>
                                    <w:color w:val="000000" w:themeColor="text1"/>
                                    <w:lang w:val="en-US"/>
                                  </w:rPr>
                                  <w:t>The score and the time taken information about the current game. This remained there for the final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 name="Group 34"/>
                        <wpg:cNvGrpSpPr/>
                        <wpg:grpSpPr>
                          <a:xfrm>
                            <a:off x="2809864" y="1962112"/>
                            <a:ext cx="3704601" cy="1190577"/>
                            <a:chOff x="1171649" y="-67149"/>
                            <a:chExt cx="3704720" cy="1191455"/>
                          </a:xfrm>
                        </wpg:grpSpPr>
                        <wpg:grpSp>
                          <wpg:cNvPr id="35" name="Group 35"/>
                          <wpg:cNvGrpSpPr/>
                          <wpg:grpSpPr>
                            <a:xfrm>
                              <a:off x="3038495" y="-67149"/>
                              <a:ext cx="1837874" cy="809625"/>
                              <a:chOff x="3038497" y="-67147"/>
                              <a:chExt cx="1837874" cy="809625"/>
                            </a:xfrm>
                          </wpg:grpSpPr>
                          <wps:wsp>
                            <wps:cNvPr id="36" name="Rectangle 36"/>
                            <wps:cNvSpPr/>
                            <wps:spPr>
                              <a:xfrm>
                                <a:off x="3314271" y="-67147"/>
                                <a:ext cx="1562100" cy="809625"/>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a:stCxn id="36" idx="1"/>
                              <a:endCxn id="38" idx="3"/>
                            </wps:cNvCnPr>
                            <wps:spPr>
                              <a:xfrm flipH="1">
                                <a:off x="3038497" y="337665"/>
                                <a:ext cx="275774" cy="238552"/>
                              </a:xfrm>
                              <a:prstGeom prst="line">
                                <a:avLst/>
                              </a:prstGeom>
                              <a:ln w="76200">
                                <a:solidFill>
                                  <a:schemeClr val="accent5"/>
                                </a:solidFill>
                              </a:ln>
                            </wps:spPr>
                            <wps:style>
                              <a:lnRef idx="1">
                                <a:schemeClr val="accent1"/>
                              </a:lnRef>
                              <a:fillRef idx="0">
                                <a:schemeClr val="accent1"/>
                              </a:fillRef>
                              <a:effectRef idx="0">
                                <a:schemeClr val="accent1"/>
                              </a:effectRef>
                              <a:fontRef idx="minor">
                                <a:schemeClr val="tx1"/>
                              </a:fontRef>
                            </wps:style>
                            <wps:bodyPr/>
                          </wps:wsp>
                        </wpg:grpSp>
                        <wps:wsp>
                          <wps:cNvPr id="38" name="Rectangle 38"/>
                          <wps:cNvSpPr/>
                          <wps:spPr>
                            <a:xfrm>
                              <a:off x="1171649" y="28123"/>
                              <a:ext cx="1866846" cy="1096183"/>
                            </a:xfrm>
                            <a:prstGeom prst="rect">
                              <a:avLst/>
                            </a:prstGeom>
                            <a:solidFill>
                              <a:schemeClr val="bg1"/>
                            </a:solid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6D8987" w14:textId="46877562" w:rsidR="0039592A" w:rsidRPr="0039592A" w:rsidRDefault="0039592A" w:rsidP="0039592A">
                                <w:pPr>
                                  <w:jc w:val="center"/>
                                  <w:rPr>
                                    <w:color w:val="000000" w:themeColor="text1"/>
                                    <w:lang w:val="en-US"/>
                                  </w:rPr>
                                </w:pPr>
                                <w:r w:rsidRPr="0039592A">
                                  <w:rPr>
                                    <w:color w:val="000000" w:themeColor="text1"/>
                                    <w:lang w:val="en-US"/>
                                  </w:rPr>
                                  <w:t xml:space="preserve">The </w:t>
                                </w:r>
                                <w:r>
                                  <w:rPr>
                                    <w:color w:val="000000" w:themeColor="text1"/>
                                    <w:lang w:val="en-US"/>
                                  </w:rPr>
                                  <w:t>start and quit button were originally planned to go at the 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 40"/>
                        <wpg:cNvGrpSpPr/>
                        <wpg:grpSpPr>
                          <a:xfrm>
                            <a:off x="57168" y="57170"/>
                            <a:ext cx="6372207" cy="886222"/>
                            <a:chOff x="-1733540" y="-1887746"/>
                            <a:chExt cx="6372411" cy="886882"/>
                          </a:xfrm>
                        </wpg:grpSpPr>
                        <wpg:grpSp>
                          <wpg:cNvPr id="41" name="Group 41"/>
                          <wpg:cNvGrpSpPr/>
                          <wpg:grpSpPr>
                            <a:xfrm>
                              <a:off x="133306" y="-1535079"/>
                              <a:ext cx="4505565" cy="514647"/>
                              <a:chOff x="133308" y="-1535077"/>
                              <a:chExt cx="4505565" cy="514647"/>
                            </a:xfrm>
                          </wpg:grpSpPr>
                          <wps:wsp>
                            <wps:cNvPr id="42" name="Rectangle 42"/>
                            <wps:cNvSpPr/>
                            <wps:spPr>
                              <a:xfrm>
                                <a:off x="3743494" y="-1535077"/>
                                <a:ext cx="895379" cy="514647"/>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42" idx="1"/>
                              <a:endCxn id="44" idx="3"/>
                            </wps:cNvCnPr>
                            <wps:spPr>
                              <a:xfrm flipH="1" flipV="1">
                                <a:off x="133308" y="-1444303"/>
                                <a:ext cx="3610186" cy="166549"/>
                              </a:xfrm>
                              <a:prstGeom prst="line">
                                <a:avLst/>
                              </a:prstGeom>
                              <a:ln w="76200">
                                <a:solidFill>
                                  <a:schemeClr val="accent3"/>
                                </a:solidFill>
                              </a:ln>
                            </wps:spPr>
                            <wps:style>
                              <a:lnRef idx="1">
                                <a:schemeClr val="accent1"/>
                              </a:lnRef>
                              <a:fillRef idx="0">
                                <a:schemeClr val="accent1"/>
                              </a:fillRef>
                              <a:effectRef idx="0">
                                <a:schemeClr val="accent1"/>
                              </a:effectRef>
                              <a:fontRef idx="minor">
                                <a:schemeClr val="tx1"/>
                              </a:fontRef>
                            </wps:style>
                            <wps:bodyPr/>
                          </wps:wsp>
                        </wpg:grpSp>
                        <wps:wsp>
                          <wps:cNvPr id="44" name="Rectangle 44"/>
                          <wps:cNvSpPr/>
                          <wps:spPr>
                            <a:xfrm>
                              <a:off x="-1733540" y="-1887746"/>
                              <a:ext cx="1866846" cy="886882"/>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51530" w14:textId="4CA29D90" w:rsidR="0039592A" w:rsidRPr="0039592A" w:rsidRDefault="00F8438D" w:rsidP="0039592A">
                                <w:pPr>
                                  <w:jc w:val="center"/>
                                  <w:rPr>
                                    <w:color w:val="000000" w:themeColor="text1"/>
                                    <w:lang w:val="en-US"/>
                                  </w:rPr>
                                </w:pPr>
                                <w:r>
                                  <w:rPr>
                                    <w:color w:val="000000" w:themeColor="text1"/>
                                    <w:lang w:val="en-US"/>
                                  </w:rPr>
                                  <w:t>The pause button was placed at the top originally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B30948" id="Group 45" o:spid="_x0000_s1026" style="position:absolute;margin-left:-45pt;margin-top:2.15pt;width:510.7pt;height:248.2pt;z-index:251657220;mso-position-horizontal-relative:margin;mso-width-relative:margin;mso-height-relative:margin" coordorigin="571" coordsize="64865,3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">
                <v:group id="Group 9" o:spid="_x0000_s1027" style="position:absolute;left:20192;width:45244;height:29432" coordorigin="" coordsize="45243,2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 o:spid="_x0000_s1028" style="position:absolute;top:3523;width:45243;height:25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" filled="f" strokecolor="black [3213]" strokeweight="1pt"/>
                  <v:shapetype id="_x0000_t202" coordsize="21600,21600" o:spt="202" path="m,l,21600r21600,l21600,xe">
                    <v:stroke joinstyle="miter"/>
                    <v:path gradientshapeok="t" o:connecttype="rect"/>
                  </v:shapetype>
                  <v:shape id="Text Box 3" o:spid="_x0000_s1029" type="#_x0000_t202" style="position:absolute;left:2381;width:4000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14:paraId="2B283FA3" w14:textId="18860408" w:rsidR="009737E3" w:rsidRPr="009737E3" w:rsidRDefault="009737E3">
                          <w:pPr>
                            <w:rPr>
                              <w:lang w:val="en-US"/>
                            </w:rPr>
                          </w:pPr>
                          <w:r w:rsidRPr="009737E3">
                            <w:rPr>
                              <w:b/>
                              <w:bCs/>
                              <w:lang w:val="en-US"/>
                            </w:rPr>
                            <w:t>Memory Game</w:t>
                          </w:r>
                          <w:r>
                            <w:rPr>
                              <w:lang w:val="en-US"/>
                            </w:rPr>
                            <w:t xml:space="preserve"> – Initial Sketch (before coding)</w:t>
                          </w:r>
                        </w:p>
                      </w:txbxContent>
                    </v:textbox>
                  </v:shape>
                  <v:rect id="Rectangle 4" o:spid="_x0000_s1030" style="position:absolute;left:1428;top:4856;width:26480;height:2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oCxQAAANoAAAAPAAAAZHJzL2Rvd25yZXYueG1sRI9Ba8JA&#10;FITvgv9heYIXqRuLSE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COA8oCxQAAANoAAAAP&#10;AAAAAAAAAAAAAAAAAAcCAABkcnMvZG93bnJldi54bWxQSwUGAAAAAAMAAwC3AAAA+QIAAAAA&#10;" filled="f" strokecolor="black [3213]" strokeweight="1pt">
                    <v:textbox>
                      <w:txbxContent>
                        <w:p w14:paraId="3B8F0B96" w14:textId="699D7916" w:rsidR="009737E3" w:rsidRPr="009737E3" w:rsidRDefault="009737E3" w:rsidP="009737E3">
                          <w:pPr>
                            <w:jc w:val="center"/>
                            <w:rPr>
                              <w:b/>
                              <w:bCs/>
                              <w:lang w:val="en-US"/>
                            </w:rPr>
                          </w:pPr>
                          <w:r w:rsidRPr="009737E3">
                            <w:rPr>
                              <w:b/>
                              <w:bCs/>
                              <w:lang w:val="en-US"/>
                            </w:rPr>
                            <w:t>Matching Game</w:t>
                          </w:r>
                        </w:p>
                      </w:txbxContent>
                    </v:textbox>
                  </v:rect>
                  <v:rect id="Rectangle 5" o:spid="_x0000_s1031" style="position:absolute;left:35718;top:4667;width:762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textbox>
                      <w:txbxContent>
                        <w:p w14:paraId="3E328317" w14:textId="04F55502" w:rsidR="009737E3" w:rsidRPr="009737E3" w:rsidRDefault="0039592A" w:rsidP="009737E3">
                          <w:pPr>
                            <w:jc w:val="center"/>
                            <w:rPr>
                              <w:b/>
                              <w:bCs/>
                              <w:lang w:val="en-US"/>
                            </w:rPr>
                          </w:pPr>
                          <w:r>
                            <w:rPr>
                              <w:lang w:val="en-US"/>
                            </w:rPr>
                            <w:t>pause</w:t>
                          </w:r>
                        </w:p>
                      </w:txbxContent>
                    </v:textbox>
                  </v:rect>
                  <v:rect id="Rectangle 6" o:spid="_x0000_s1032" style="position:absolute;left:29718;top:10668;width:14573;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0C9E004" w14:textId="186B0092" w:rsidR="009737E3" w:rsidRPr="009737E3" w:rsidRDefault="009737E3" w:rsidP="009737E3">
                          <w:pPr>
                            <w:jc w:val="center"/>
                            <w:rPr>
                              <w:b/>
                              <w:bCs/>
                              <w:lang w:val="en-US"/>
                            </w:rPr>
                          </w:pPr>
                          <w:r w:rsidRPr="009737E3">
                            <w:rPr>
                              <w:b/>
                              <w:bCs/>
                              <w:lang w:val="en-US"/>
                            </w:rPr>
                            <w:t xml:space="preserve">Time taken: </w:t>
                          </w:r>
                        </w:p>
                        <w:p w14:paraId="60D44516" w14:textId="4371E036" w:rsidR="009737E3" w:rsidRPr="009737E3" w:rsidRDefault="009737E3" w:rsidP="009737E3">
                          <w:pPr>
                            <w:jc w:val="center"/>
                            <w:rPr>
                              <w:b/>
                              <w:bCs/>
                              <w:lang w:val="en-US"/>
                            </w:rPr>
                          </w:pPr>
                          <w:r w:rsidRPr="009737E3">
                            <w:rPr>
                              <w:b/>
                              <w:bCs/>
                              <w:lang w:val="en-US"/>
                            </w:rPr>
                            <w:t xml:space="preserve">Score: </w:t>
                          </w:r>
                        </w:p>
                      </w:txbxContent>
                    </v:textbox>
                  </v:rect>
                  <v:rect id="Rectangle 7" o:spid="_x0000_s1033" style="position:absolute;left:29813;top:20193;width:14573;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" filled="f" strokecolor="black [3213]" strokeweight="1pt">
                    <v:textbox>
                      <w:txbxContent>
                        <w:p w14:paraId="38DD8CBF" w14:textId="2A1C5AE9" w:rsidR="009737E3" w:rsidRPr="009737E3" w:rsidRDefault="009737E3" w:rsidP="009737E3">
                          <w:pPr>
                            <w:jc w:val="center"/>
                            <w:rPr>
                              <w:b/>
                              <w:bCs/>
                              <w:lang w:val="en-US"/>
                            </w:rPr>
                          </w:pPr>
                          <w:r w:rsidRPr="009737E3">
                            <w:rPr>
                              <w:b/>
                              <w:bCs/>
                              <w:lang w:val="en-US"/>
                            </w:rPr>
                            <w:t>Start button</w:t>
                          </w:r>
                        </w:p>
                        <w:p w14:paraId="3E357B06" w14:textId="7A4E5726" w:rsidR="009737E3" w:rsidRPr="009737E3" w:rsidRDefault="00554035" w:rsidP="009737E3">
                          <w:pPr>
                            <w:jc w:val="center"/>
                            <w:rPr>
                              <w:b/>
                              <w:bCs/>
                              <w:lang w:val="en-US"/>
                            </w:rPr>
                          </w:pPr>
                          <w:r>
                            <w:rPr>
                              <w:b/>
                              <w:bCs/>
                              <w:lang w:val="en-US"/>
                            </w:rPr>
                            <w:t>Stop</w:t>
                          </w:r>
                          <w:r w:rsidR="009737E3" w:rsidRPr="009737E3">
                            <w:rPr>
                              <w:b/>
                              <w:bCs/>
                              <w:lang w:val="en-US"/>
                            </w:rPr>
                            <w:t xml:space="preserve"> button</w:t>
                          </w:r>
                        </w:p>
                      </w:txbxContent>
                    </v:textbox>
                  </v:rect>
                </v:group>
                <v:group id="Group 33" o:spid="_x0000_s1034" style="position:absolute;left:571;top:10189;width:64573;height:19813" coordorigin="-16001,5714" coordsize="64575,1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1" o:spid="_x0000_s1035" style="position:absolute;left:2666;top:5714;width:45907;height:11676" coordorigin="2666,5714" coordsize="45906,1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9" o:spid="_x0000_s1036" style="position:absolute;left:32952;top:5714;width:15621;height:8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" filled="f" strokecolor="#f75952 [3204]" strokeweight="6pt"/>
                    <v:line id="Straight Connector 30" o:spid="_x0000_s1037" style="position:absolute;flip:x;visibility:visible;mso-wrap-style:square" from="2666,9763" to="32952,17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" strokecolor="#f75952 [3204]" strokeweight="6pt">
                      <v:stroke joinstyle="miter"/>
                    </v:line>
                  </v:group>
                  <v:rect id="Rectangle 32" o:spid="_x0000_s1038" style="position:absolute;left:-16001;top:9242;width:18667;height:1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" filled="f" strokecolor="#f75952 [3204]" strokeweight="6pt">
                    <v:textbox>
                      <w:txbxContent>
                        <w:p w14:paraId="0FEFC519" w14:textId="01D5F5FD" w:rsidR="0039592A" w:rsidRPr="0039592A" w:rsidRDefault="0039592A" w:rsidP="0039592A">
                          <w:pPr>
                            <w:jc w:val="center"/>
                            <w:rPr>
                              <w:color w:val="000000" w:themeColor="text1"/>
                              <w:lang w:val="en-US"/>
                            </w:rPr>
                          </w:pPr>
                          <w:r w:rsidRPr="0039592A">
                            <w:rPr>
                              <w:color w:val="000000" w:themeColor="text1"/>
                              <w:lang w:val="en-US"/>
                            </w:rPr>
                            <w:t>The score and the time taken information about the current game. This remained there for the final version.</w:t>
                          </w:r>
                        </w:p>
                      </w:txbxContent>
                    </v:textbox>
                  </v:rect>
                </v:group>
                <v:group id="Group 34" o:spid="_x0000_s1039" style="position:absolute;left:28098;top:19621;width:37046;height:11905" coordorigin="11716,-671" coordsize="37047,1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040" style="position:absolute;left:30384;top:-671;width:18379;height:8095" coordorigin="30384,-671" coordsize="1837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41" style="position:absolute;left:33142;top:-671;width:15621;height:8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" filled="f" strokecolor="#b67ac3 [3208]" strokeweight="6pt"/>
                    <v:line id="Straight Connector 37" o:spid="_x0000_s1042" style="position:absolute;flip:x;visibility:visible;mso-wrap-style:square" from="30384,3376" to="33142,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" strokecolor="#b67ac3 [3208]" strokeweight="6pt">
                      <v:stroke joinstyle="miter"/>
                    </v:line>
                  </v:group>
                  <v:rect id="Rectangle 38" o:spid="_x0000_s1043" style="position:absolute;left:11716;top:281;width:18668;height:10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" fillcolor="white [3212]" strokecolor="#b67ac3 [3208]" strokeweight="6pt">
                    <v:textbox>
                      <w:txbxContent>
                        <w:p w14:paraId="086D8987" w14:textId="46877562" w:rsidR="0039592A" w:rsidRPr="0039592A" w:rsidRDefault="0039592A" w:rsidP="0039592A">
                          <w:pPr>
                            <w:jc w:val="center"/>
                            <w:rPr>
                              <w:color w:val="000000" w:themeColor="text1"/>
                              <w:lang w:val="en-US"/>
                            </w:rPr>
                          </w:pPr>
                          <w:r w:rsidRPr="0039592A">
                            <w:rPr>
                              <w:color w:val="000000" w:themeColor="text1"/>
                              <w:lang w:val="en-US"/>
                            </w:rPr>
                            <w:t xml:space="preserve">The </w:t>
                          </w:r>
                          <w:r>
                            <w:rPr>
                              <w:color w:val="000000" w:themeColor="text1"/>
                              <w:lang w:val="en-US"/>
                            </w:rPr>
                            <w:t>start and quit button were originally planned to go at the bottom</w:t>
                          </w:r>
                        </w:p>
                      </w:txbxContent>
                    </v:textbox>
                  </v:rect>
                </v:group>
                <v:group id="Group 40" o:spid="_x0000_s1044" style="position:absolute;left:571;top:571;width:63722;height:8862" coordorigin="-17335,-18877" coordsize="63724,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1" o:spid="_x0000_s1045" style="position:absolute;left:1333;top:-15350;width:45055;height:5146" coordorigin="1333,-15350" coordsize="45055,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46" style="position:absolute;left:37434;top:-15350;width:8954;height: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" filled="f" strokecolor="#f98a37 [3206]" strokeweight="6pt"/>
                    <v:line id="Straight Connector 43" o:spid="_x0000_s1047" style="position:absolute;flip:x y;visibility:visible;mso-wrap-style:square" from="1333,-14443" to="37434,-1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" strokecolor="#f98a37 [3206]" strokeweight="6pt">
                      <v:stroke joinstyle="miter"/>
                    </v:line>
                  </v:group>
                  <v:rect id="Rectangle 44" o:spid="_x0000_s1048" style="position:absolute;left:-17335;top:-18877;width:18668;height:8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" filled="f" strokecolor="#f98a37 [3206]" strokeweight="6pt">
                    <v:textbox>
                      <w:txbxContent>
                        <w:p w14:paraId="5BD51530" w14:textId="4CA29D90" w:rsidR="0039592A" w:rsidRPr="0039592A" w:rsidRDefault="00F8438D" w:rsidP="0039592A">
                          <w:pPr>
                            <w:jc w:val="center"/>
                            <w:rPr>
                              <w:color w:val="000000" w:themeColor="text1"/>
                              <w:lang w:val="en-US"/>
                            </w:rPr>
                          </w:pPr>
                          <w:r>
                            <w:rPr>
                              <w:color w:val="000000" w:themeColor="text1"/>
                              <w:lang w:val="en-US"/>
                            </w:rPr>
                            <w:t>The pause button was placed at the top originally</w:t>
                          </w:r>
                        </w:p>
                      </w:txbxContent>
                    </v:textbox>
                  </v:rect>
                </v:group>
                <w10:wrap anchorx="margin"/>
              </v:group>
            </w:pict>
          </mc:Fallback>
        </mc:AlternateContent>
      </w:r>
    </w:p>
    <w:p w14:paraId="5DAB8D0C" w14:textId="033BD465" w:rsidR="00231B4F" w:rsidRDefault="00231B4F" w:rsidP="00D525AE"/>
    <w:p w14:paraId="058CEE65" w14:textId="0B7E68DE" w:rsidR="00231B4F" w:rsidRDefault="00231B4F" w:rsidP="00D525AE"/>
    <w:p w14:paraId="11CC22B7" w14:textId="7CF46E73" w:rsidR="00231B4F" w:rsidRDefault="00231B4F" w:rsidP="00D525AE"/>
    <w:p w14:paraId="7B2C8D40" w14:textId="6F5018B4" w:rsidR="00231B4F" w:rsidRDefault="00231B4F" w:rsidP="00D525AE"/>
    <w:p w14:paraId="160DCF24" w14:textId="6827B084" w:rsidR="00231B4F" w:rsidRDefault="00231B4F" w:rsidP="00D525AE"/>
    <w:p w14:paraId="13CCD9D0" w14:textId="1D782145" w:rsidR="00231B4F" w:rsidRDefault="00231B4F" w:rsidP="00D525AE"/>
    <w:p w14:paraId="765D25C8" w14:textId="45786769" w:rsidR="00704A99" w:rsidRDefault="0096250C" w:rsidP="00D525AE">
      <w:r>
        <w:rPr>
          <w:noProof/>
        </w:rPr>
        <mc:AlternateContent>
          <mc:Choice Requires="wpg">
            <w:drawing>
              <wp:anchor distT="0" distB="0" distL="114300" distR="114300" simplePos="0" relativeHeight="251704324" behindDoc="0" locked="0" layoutInCell="1" allowOverlap="1" wp14:anchorId="37240D0C" wp14:editId="6CD7CD4B">
                <wp:simplePos x="0" y="0"/>
                <wp:positionH relativeFrom="column">
                  <wp:posOffset>-685800</wp:posOffset>
                </wp:positionH>
                <wp:positionV relativeFrom="paragraph">
                  <wp:posOffset>786765</wp:posOffset>
                </wp:positionV>
                <wp:extent cx="6819900" cy="3675561"/>
                <wp:effectExtent l="38100" t="0" r="38100" b="39370"/>
                <wp:wrapNone/>
                <wp:docPr id="97" name="Group 97"/>
                <wp:cNvGraphicFramePr/>
                <a:graphic xmlns:a="http://schemas.openxmlformats.org/drawingml/2006/main">
                  <a:graphicData uri="http://schemas.microsoft.com/office/word/2010/wordprocessingGroup">
                    <wpg:wgp>
                      <wpg:cNvGrpSpPr/>
                      <wpg:grpSpPr>
                        <a:xfrm>
                          <a:off x="0" y="0"/>
                          <a:ext cx="6819900" cy="3675561"/>
                          <a:chOff x="0" y="0"/>
                          <a:chExt cx="6819900" cy="3675561"/>
                        </a:xfrm>
                      </wpg:grpSpPr>
                      <wpg:grpSp>
                        <wpg:cNvPr id="12" name="Group 12"/>
                        <wpg:cNvGrpSpPr/>
                        <wpg:grpSpPr>
                          <a:xfrm>
                            <a:off x="0" y="0"/>
                            <a:ext cx="6819900" cy="2801620"/>
                            <a:chOff x="-352442" y="0"/>
                            <a:chExt cx="6819955" cy="2802064"/>
                          </a:xfrm>
                        </wpg:grpSpPr>
                        <pic:pic xmlns:pic="http://schemas.openxmlformats.org/drawingml/2006/picture">
                          <pic:nvPicPr>
                            <pic:cNvPr id="10"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485800" y="342840"/>
                              <a:ext cx="3972156" cy="2459224"/>
                            </a:xfrm>
                            <a:prstGeom prst="rect">
                              <a:avLst/>
                            </a:prstGeom>
                          </pic:spPr>
                        </pic:pic>
                        <wpg:grpSp>
                          <wpg:cNvPr id="59" name="Group 59"/>
                          <wpg:cNvGrpSpPr/>
                          <wpg:grpSpPr>
                            <a:xfrm>
                              <a:off x="-352442" y="0"/>
                              <a:ext cx="6819955" cy="2802045"/>
                              <a:chOff x="-352442" y="0"/>
                              <a:chExt cx="6819955" cy="2802045"/>
                            </a:xfrm>
                          </wpg:grpSpPr>
                          <wps:wsp>
                            <wps:cNvPr id="14" name="Text Box 14"/>
                            <wps:cNvSpPr txBox="1"/>
                            <wps:spPr>
                              <a:xfrm>
                                <a:off x="2466975" y="0"/>
                                <a:ext cx="4000500" cy="314325"/>
                              </a:xfrm>
                              <a:prstGeom prst="rect">
                                <a:avLst/>
                              </a:prstGeom>
                              <a:solidFill>
                                <a:schemeClr val="lt1"/>
                              </a:solidFill>
                              <a:ln w="6350">
                                <a:solidFill>
                                  <a:prstClr val="black"/>
                                </a:solidFill>
                              </a:ln>
                            </wps:spPr>
                            <wps:txbx>
                              <w:txbxContent>
                                <w:p w14:paraId="23DCD909" w14:textId="2888F80D" w:rsidR="00231B4F" w:rsidRPr="009737E3" w:rsidRDefault="00231B4F" w:rsidP="00231B4F">
                                  <w:pPr>
                                    <w:rPr>
                                      <w:lang w:val="en-US"/>
                                    </w:rPr>
                                  </w:pPr>
                                  <w:r w:rsidRPr="009737E3">
                                    <w:rPr>
                                      <w:b/>
                                      <w:bCs/>
                                      <w:lang w:val="en-US"/>
                                    </w:rPr>
                                    <w:t>Memory Game</w:t>
                                  </w:r>
                                  <w:r>
                                    <w:rPr>
                                      <w:lang w:val="en-US"/>
                                    </w:rPr>
                                    <w:t xml:space="preserve"> – Final Version of easy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4" name="Group 54"/>
                            <wpg:cNvGrpSpPr/>
                            <wpg:grpSpPr>
                              <a:xfrm>
                                <a:off x="-352442" y="575673"/>
                                <a:ext cx="6772299" cy="2226372"/>
                                <a:chOff x="-390542" y="1518648"/>
                                <a:chExt cx="6772299" cy="2226372"/>
                              </a:xfrm>
                            </wpg:grpSpPr>
                            <wps:wsp>
                              <wps:cNvPr id="51" name="Rectangle 51"/>
                              <wps:cNvSpPr/>
                              <wps:spPr>
                                <a:xfrm>
                                  <a:off x="5238221" y="1518648"/>
                                  <a:ext cx="1143536" cy="414927"/>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Connector 52"/>
                              <wps:cNvCnPr>
                                <a:stCxn id="51" idx="1"/>
                                <a:endCxn id="53" idx="3"/>
                              </wps:cNvCnPr>
                              <wps:spPr>
                                <a:xfrm flipH="1">
                                  <a:off x="1552558" y="1726112"/>
                                  <a:ext cx="3685663" cy="1477699"/>
                                </a:xfrm>
                                <a:prstGeom prst="line">
                                  <a:avLst/>
                                </a:prstGeom>
                                <a:ln w="76200">
                                  <a:solidFill>
                                    <a:schemeClr val="accent3"/>
                                  </a:solidFill>
                                </a:ln>
                              </wps:spPr>
                              <wps:style>
                                <a:lnRef idx="1">
                                  <a:schemeClr val="accent1"/>
                                </a:lnRef>
                                <a:fillRef idx="0">
                                  <a:schemeClr val="accent1"/>
                                </a:fillRef>
                                <a:effectRef idx="0">
                                  <a:schemeClr val="accent1"/>
                                </a:effectRef>
                                <a:fontRef idx="minor">
                                  <a:schemeClr val="tx1"/>
                                </a:fontRef>
                              </wps:style>
                              <wps:bodyPr/>
                            </wps:wsp>
                            <wps:wsp>
                              <wps:cNvPr id="53" name="Rectangle 53"/>
                              <wps:cNvSpPr/>
                              <wps:spPr>
                                <a:xfrm>
                                  <a:off x="-390542" y="2662602"/>
                                  <a:ext cx="1943100" cy="1082418"/>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C9E66" w14:textId="56FE1888" w:rsidR="00554035" w:rsidRPr="0039592A" w:rsidRDefault="00554035" w:rsidP="00554035">
                                    <w:pPr>
                                      <w:jc w:val="center"/>
                                      <w:rPr>
                                        <w:color w:val="000000" w:themeColor="text1"/>
                                        <w:lang w:val="en-US"/>
                                      </w:rPr>
                                    </w:pPr>
                                    <w:r>
                                      <w:rPr>
                                        <w:color w:val="000000" w:themeColor="text1"/>
                                        <w:lang w:val="en-US"/>
                                      </w:rPr>
                                      <w:t>Added more navigation buttons, home and settings with pause</w:t>
                                    </w:r>
                                    <w:r w:rsidR="00812019">
                                      <w:rPr>
                                        <w:color w:val="000000" w:themeColor="text1"/>
                                        <w:lang w:val="en-US"/>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314319" y="179796"/>
                                <a:ext cx="6781832" cy="1334679"/>
                                <a:chOff x="-390519" y="-1753779"/>
                                <a:chExt cx="6781832" cy="1334679"/>
                              </a:xfrm>
                            </wpg:grpSpPr>
                            <wps:wsp>
                              <wps:cNvPr id="55" name="Rectangle 55"/>
                              <wps:cNvSpPr/>
                              <wps:spPr>
                                <a:xfrm>
                                  <a:off x="6174143" y="-1619250"/>
                                  <a:ext cx="217170" cy="219136"/>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a:stCxn id="55" idx="1"/>
                                <a:endCxn id="57" idx="3"/>
                              </wps:cNvCnPr>
                              <wps:spPr>
                                <a:xfrm flipH="1">
                                  <a:off x="2276435" y="-1509682"/>
                                  <a:ext cx="3897708" cy="423243"/>
                                </a:xfrm>
                                <a:prstGeom prst="line">
                                  <a:avLst/>
                                </a:prstGeom>
                                <a:ln w="762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57" name="Rectangle 57"/>
                              <wps:cNvSpPr/>
                              <wps:spPr>
                                <a:xfrm>
                                  <a:off x="-390519" y="-1753779"/>
                                  <a:ext cx="2666976" cy="1334679"/>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5BF34" w14:textId="2A5ECC99" w:rsidR="00554035" w:rsidRPr="0039592A" w:rsidRDefault="00554035" w:rsidP="00554035">
                                    <w:pPr>
                                      <w:jc w:val="center"/>
                                      <w:rPr>
                                        <w:color w:val="000000" w:themeColor="text1"/>
                                        <w:lang w:val="en-US"/>
                                      </w:rPr>
                                    </w:pPr>
                                    <w:r>
                                      <w:rPr>
                                        <w:color w:val="000000" w:themeColor="text1"/>
                                        <w:lang w:val="en-US"/>
                                      </w:rPr>
                                      <w:t>There was no need for a start button as the starting form would start it already</w:t>
                                    </w:r>
                                    <w:r w:rsidR="00770350">
                                      <w:rPr>
                                        <w:color w:val="000000" w:themeColor="text1"/>
                                        <w:lang w:val="en-US"/>
                                      </w:rPr>
                                      <w:t>. The stop button became a cross seen on this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6" name="Group 96"/>
                        <wpg:cNvGrpSpPr/>
                        <wpg:grpSpPr>
                          <a:xfrm>
                            <a:off x="2495550" y="1047750"/>
                            <a:ext cx="4057649" cy="2627811"/>
                            <a:chOff x="2162176" y="-695325"/>
                            <a:chExt cx="4057649" cy="2627811"/>
                          </a:xfrm>
                        </wpg:grpSpPr>
                        <wps:wsp>
                          <wps:cNvPr id="48" name="Rectangle 48"/>
                          <wps:cNvSpPr/>
                          <wps:spPr>
                            <a:xfrm>
                              <a:off x="5505450" y="-695325"/>
                              <a:ext cx="714375" cy="167640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Connector 94"/>
                          <wps:cNvCnPr>
                            <a:stCxn id="48" idx="1"/>
                            <a:endCxn id="95" idx="3"/>
                          </wps:cNvCnPr>
                          <wps:spPr>
                            <a:xfrm flipH="1">
                              <a:off x="4495801" y="142875"/>
                              <a:ext cx="1009649" cy="1066029"/>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2162176" y="485321"/>
                              <a:ext cx="2333625" cy="1447165"/>
                            </a:xfrm>
                            <a:prstGeom prst="rect">
                              <a:avLst/>
                            </a:prstGeom>
                            <a:solidFill>
                              <a:schemeClr val="bg1"/>
                            </a:solid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80085F" w14:textId="6DE4FD6C" w:rsidR="0096250C" w:rsidRPr="0039592A" w:rsidRDefault="0096250C" w:rsidP="0096250C">
                                <w:pPr>
                                  <w:jc w:val="center"/>
                                  <w:rPr>
                                    <w:color w:val="000000" w:themeColor="text1"/>
                                    <w:lang w:val="en-US"/>
                                  </w:rPr>
                                </w:pPr>
                                <w:r w:rsidRPr="0039592A">
                                  <w:rPr>
                                    <w:color w:val="000000" w:themeColor="text1"/>
                                    <w:lang w:val="en-US"/>
                                  </w:rPr>
                                  <w:t xml:space="preserve">The score and the time taken information about the current game. </w:t>
                                </w:r>
                                <w:r>
                                  <w:rPr>
                                    <w:color w:val="000000" w:themeColor="text1"/>
                                    <w:lang w:val="en-US"/>
                                  </w:rPr>
                                  <w:t>I added the number of matches and hi score time as well.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7240D0C" id="Group 97" o:spid="_x0000_s1049" style="position:absolute;margin-left:-54pt;margin-top:61.95pt;width:537pt;height:289.4pt;z-index:251704324" coordsize="68199,36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">
                <v:group id="Group 12" o:spid="_x0000_s1050" style="position:absolute;width:68199;height:28016" coordorigin="-3524" coordsize="68199,2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51" type="#_x0000_t75" style="position:absolute;left:24858;top:3428;width:39721;height:2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">
                    <v:imagedata r:id="rId18" o:title=""/>
                  </v:shape>
                  <v:group id="Group 59" o:spid="_x0000_s1052" style="position:absolute;left:-3524;width:68199;height:28020" coordorigin="-3524" coordsize="68199,2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Text Box 14" o:spid="_x0000_s1053" type="#_x0000_t202" style="position:absolute;left:24669;width:4000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23DCD909" w14:textId="2888F80D" w:rsidR="00231B4F" w:rsidRPr="009737E3" w:rsidRDefault="00231B4F" w:rsidP="00231B4F">
                            <w:pPr>
                              <w:rPr>
                                <w:lang w:val="en-US"/>
                              </w:rPr>
                            </w:pPr>
                            <w:r w:rsidRPr="009737E3">
                              <w:rPr>
                                <w:b/>
                                <w:bCs/>
                                <w:lang w:val="en-US"/>
                              </w:rPr>
                              <w:t>Memory Game</w:t>
                            </w:r>
                            <w:r>
                              <w:rPr>
                                <w:lang w:val="en-US"/>
                              </w:rPr>
                              <w:t xml:space="preserve"> – Final Version of easy mode</w:t>
                            </w:r>
                          </w:p>
                        </w:txbxContent>
                      </v:textbox>
                    </v:shape>
                    <v:group id="Group 54" o:spid="_x0000_s1054" style="position:absolute;left:-3524;top:5756;width:67722;height:22264" coordorigin="-3905,15186" coordsize="67722,2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1" o:spid="_x0000_s1055" style="position:absolute;left:52382;top:15186;width:11435;height: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" filled="f" strokecolor="#f98a37 [3206]" strokeweight="6pt"/>
                      <v:line id="Straight Connector 52" o:spid="_x0000_s1056" style="position:absolute;flip:x;visibility:visible;mso-wrap-style:square" from="15525,17261" to="52382,32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" strokecolor="#f98a37 [3206]" strokeweight="6pt">
                        <v:stroke joinstyle="miter"/>
                      </v:line>
                      <v:rect id="Rectangle 53" o:spid="_x0000_s1057" style="position:absolute;left:-3905;top:26626;width:19430;height:10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" filled="f" strokecolor="#f98a37 [3206]" strokeweight="6pt">
                        <v:textbox>
                          <w:txbxContent>
                            <w:p w14:paraId="38BC9E66" w14:textId="56FE1888" w:rsidR="00554035" w:rsidRPr="0039592A" w:rsidRDefault="00554035" w:rsidP="00554035">
                              <w:pPr>
                                <w:jc w:val="center"/>
                                <w:rPr>
                                  <w:color w:val="000000" w:themeColor="text1"/>
                                  <w:lang w:val="en-US"/>
                                </w:rPr>
                              </w:pPr>
                              <w:r>
                                <w:rPr>
                                  <w:color w:val="000000" w:themeColor="text1"/>
                                  <w:lang w:val="en-US"/>
                                </w:rPr>
                                <w:t>Added more navigation buttons, home and settings with pause</w:t>
                              </w:r>
                              <w:r w:rsidR="00812019">
                                <w:rPr>
                                  <w:color w:val="000000" w:themeColor="text1"/>
                                  <w:lang w:val="en-US"/>
                                </w:rPr>
                                <w:t xml:space="preserve"> button</w:t>
                              </w:r>
                            </w:p>
                          </w:txbxContent>
                        </v:textbox>
                      </v:rect>
                    </v:group>
                    <v:group id="Group 58" o:spid="_x0000_s1058" style="position:absolute;left:-3143;top:1797;width:67818;height:13347" coordorigin="-3905,-17537" coordsize="67818,1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5" o:spid="_x0000_s1059" style="position:absolute;left:61741;top:-16192;width:217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" filled="f" strokecolor="#b67ac3 [3208]" strokeweight="6pt"/>
                      <v:line id="Straight Connector 56" o:spid="_x0000_s1060" style="position:absolute;flip:x;visibility:visible;mso-wrap-style:square" from="22764,-15096" to="61741,-1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" strokecolor="#b67ac3 [3208]" strokeweight="6pt">
                        <v:stroke joinstyle="miter"/>
                      </v:line>
                      <v:rect id="Rectangle 57" o:spid="_x0000_s1061" style="position:absolute;left:-3905;top:-17537;width:26669;height:1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" filled="f" strokecolor="#b67ac3 [3208]" strokeweight="6pt">
                        <v:textbox>
                          <w:txbxContent>
                            <w:p w14:paraId="23B5BF34" w14:textId="2A5ECC99" w:rsidR="00554035" w:rsidRPr="0039592A" w:rsidRDefault="00554035" w:rsidP="00554035">
                              <w:pPr>
                                <w:jc w:val="center"/>
                                <w:rPr>
                                  <w:color w:val="000000" w:themeColor="text1"/>
                                  <w:lang w:val="en-US"/>
                                </w:rPr>
                              </w:pPr>
                              <w:r>
                                <w:rPr>
                                  <w:color w:val="000000" w:themeColor="text1"/>
                                  <w:lang w:val="en-US"/>
                                </w:rPr>
                                <w:t>There was no need for a start button as the starting form would start it already</w:t>
                              </w:r>
                              <w:r w:rsidR="00770350">
                                <w:rPr>
                                  <w:color w:val="000000" w:themeColor="text1"/>
                                  <w:lang w:val="en-US"/>
                                </w:rPr>
                                <w:t>. The stop button became a cross seen on this form</w:t>
                              </w:r>
                            </w:p>
                          </w:txbxContent>
                        </v:textbox>
                      </v:rect>
                    </v:group>
                  </v:group>
                </v:group>
                <v:group id="Group 96" o:spid="_x0000_s1062" style="position:absolute;left:24955;top:10477;width:40576;height:26278" coordorigin="21621,-6953" coordsize="40576,2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48" o:spid="_x0000_s1063" style="position:absolute;left:55054;top:-6953;width:7144;height:1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" filled="f" strokecolor="#f75952 [3204]" strokeweight="6pt"/>
                  <v:line id="Straight Connector 94" o:spid="_x0000_s1064" style="position:absolute;flip:x;visibility:visible;mso-wrap-style:square" from="44958,1428" to="55054,12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" strokecolor="#f75952 [3204]" strokeweight="6pt">
                    <v:stroke joinstyle="miter"/>
                  </v:line>
                  <v:rect id="Rectangle 95" o:spid="_x0000_s1065" style="position:absolute;left:21621;top:4853;width:23337;height:14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" fillcolor="white [3212]" strokecolor="#f75952 [3204]" strokeweight="6pt">
                    <v:textbox>
                      <w:txbxContent>
                        <w:p w14:paraId="0180085F" w14:textId="6DE4FD6C" w:rsidR="0096250C" w:rsidRPr="0039592A" w:rsidRDefault="0096250C" w:rsidP="0096250C">
                          <w:pPr>
                            <w:jc w:val="center"/>
                            <w:rPr>
                              <w:color w:val="000000" w:themeColor="text1"/>
                              <w:lang w:val="en-US"/>
                            </w:rPr>
                          </w:pPr>
                          <w:r w:rsidRPr="0039592A">
                            <w:rPr>
                              <w:color w:val="000000" w:themeColor="text1"/>
                              <w:lang w:val="en-US"/>
                            </w:rPr>
                            <w:t xml:space="preserve">The score and the time taken information about the current game. </w:t>
                          </w:r>
                          <w:r>
                            <w:rPr>
                              <w:color w:val="000000" w:themeColor="text1"/>
                              <w:lang w:val="en-US"/>
                            </w:rPr>
                            <w:t>I added the number of matches and hi score time as well.</w:t>
                          </w:r>
                        </w:p>
                      </w:txbxContent>
                    </v:textbox>
                  </v:rect>
                </v:group>
              </v:group>
            </w:pict>
          </mc:Fallback>
        </mc:AlternateContent>
      </w:r>
      <w:r w:rsidR="00D525AE">
        <w:br w:type="page"/>
      </w:r>
    </w:p>
    <w:p w14:paraId="16CAA370" w14:textId="12E551F8" w:rsidR="00231B4F" w:rsidRDefault="00812019" w:rsidP="00D525AE">
      <w:r>
        <w:rPr>
          <w:noProof/>
        </w:rPr>
        <w:lastRenderedPageBreak/>
        <mc:AlternateContent>
          <mc:Choice Requires="wpg">
            <w:drawing>
              <wp:anchor distT="0" distB="0" distL="114300" distR="114300" simplePos="0" relativeHeight="251688964" behindDoc="0" locked="0" layoutInCell="1" allowOverlap="1" wp14:anchorId="4455E6E9" wp14:editId="2DEBB1F4">
                <wp:simplePos x="0" y="0"/>
                <wp:positionH relativeFrom="margin">
                  <wp:align>center</wp:align>
                </wp:positionH>
                <wp:positionV relativeFrom="paragraph">
                  <wp:posOffset>47625</wp:posOffset>
                </wp:positionV>
                <wp:extent cx="6276340" cy="3385185"/>
                <wp:effectExtent l="38100" t="38100" r="29210" b="5715"/>
                <wp:wrapNone/>
                <wp:docPr id="98" name="Group 98"/>
                <wp:cNvGraphicFramePr/>
                <a:graphic xmlns:a="http://schemas.openxmlformats.org/drawingml/2006/main">
                  <a:graphicData uri="http://schemas.microsoft.com/office/word/2010/wordprocessingGroup">
                    <wpg:wgp>
                      <wpg:cNvGrpSpPr/>
                      <wpg:grpSpPr>
                        <a:xfrm>
                          <a:off x="0" y="0"/>
                          <a:ext cx="6276340" cy="3385185"/>
                          <a:chOff x="0" y="0"/>
                          <a:chExt cx="6276340" cy="3385185"/>
                        </a:xfrm>
                      </wpg:grpSpPr>
                      <wpg:grpSp>
                        <wpg:cNvPr id="19" name="Group 19"/>
                        <wpg:cNvGrpSpPr/>
                        <wpg:grpSpPr>
                          <a:xfrm>
                            <a:off x="2276475" y="9525"/>
                            <a:ext cx="3999865" cy="3375660"/>
                            <a:chOff x="-1" y="0"/>
                            <a:chExt cx="4000352" cy="3376292"/>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 y="323850"/>
                              <a:ext cx="3999865" cy="3052442"/>
                            </a:xfrm>
                            <a:prstGeom prst="rect">
                              <a:avLst/>
                            </a:prstGeom>
                          </pic:spPr>
                        </pic:pic>
                        <wps:wsp>
                          <wps:cNvPr id="15" name="Text Box 15"/>
                          <wps:cNvSpPr txBox="1"/>
                          <wps:spPr>
                            <a:xfrm>
                              <a:off x="0" y="0"/>
                              <a:ext cx="4000351" cy="314325"/>
                            </a:xfrm>
                            <a:prstGeom prst="rect">
                              <a:avLst/>
                            </a:prstGeom>
                            <a:solidFill>
                              <a:schemeClr val="lt1"/>
                            </a:solidFill>
                            <a:ln w="6350">
                              <a:solidFill>
                                <a:prstClr val="black"/>
                              </a:solidFill>
                            </a:ln>
                          </wps:spPr>
                          <wps:txbx>
                            <w:txbxContent>
                              <w:p w14:paraId="482050A7" w14:textId="4EE8FE00" w:rsidR="00DF3586" w:rsidRPr="009737E3" w:rsidRDefault="00DF3586" w:rsidP="00231B4F">
                                <w:pPr>
                                  <w:rPr>
                                    <w:lang w:val="en-US"/>
                                  </w:rPr>
                                </w:pPr>
                                <w:r w:rsidRPr="009737E3">
                                  <w:rPr>
                                    <w:b/>
                                    <w:bCs/>
                                    <w:lang w:val="en-US"/>
                                  </w:rPr>
                                  <w:t>Memory Game</w:t>
                                </w:r>
                                <w:r>
                                  <w:rPr>
                                    <w:lang w:val="en-US"/>
                                  </w:rPr>
                                  <w:t xml:space="preserve"> – Final Version of</w:t>
                                </w:r>
                                <w:r w:rsidR="00146392">
                                  <w:rPr>
                                    <w:lang w:val="en-US"/>
                                  </w:rPr>
                                  <w:t xml:space="preserve"> medium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 name="Group 73"/>
                        <wpg:cNvGrpSpPr/>
                        <wpg:grpSpPr>
                          <a:xfrm>
                            <a:off x="0" y="0"/>
                            <a:ext cx="6276340" cy="3286125"/>
                            <a:chOff x="133350" y="-75750"/>
                            <a:chExt cx="6276340" cy="3286125"/>
                          </a:xfrm>
                        </wpg:grpSpPr>
                        <wps:wsp>
                          <wps:cNvPr id="64" name="Rectangle 64"/>
                          <wps:cNvSpPr/>
                          <wps:spPr>
                            <a:xfrm>
                              <a:off x="5524500" y="1085849"/>
                              <a:ext cx="809625" cy="2047875"/>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a:stCxn id="64" idx="1"/>
                            <a:endCxn id="66" idx="3"/>
                          </wps:cNvCnPr>
                          <wps:spPr>
                            <a:xfrm flipH="1">
                              <a:off x="2228850" y="2109787"/>
                              <a:ext cx="3295650" cy="553333"/>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33350" y="2115864"/>
                              <a:ext cx="2095500" cy="1094511"/>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DBFB5" w14:textId="621982FD" w:rsidR="0096250C" w:rsidRPr="0039592A" w:rsidRDefault="0096250C" w:rsidP="0096250C">
                                <w:pPr>
                                  <w:jc w:val="center"/>
                                  <w:rPr>
                                    <w:color w:val="000000" w:themeColor="text1"/>
                                    <w:lang w:val="en-US"/>
                                  </w:rPr>
                                </w:pPr>
                                <w:r>
                                  <w:rPr>
                                    <w:color w:val="000000" w:themeColor="text1"/>
                                    <w:lang w:val="en-US"/>
                                  </w:rPr>
                                  <w:t xml:space="preserve">Similarly, the medium form has a consistent </w:t>
                                </w:r>
                                <w:r w:rsidR="00812019">
                                  <w:rPr>
                                    <w:color w:val="000000" w:themeColor="text1"/>
                                    <w:lang w:val="en-US"/>
                                  </w:rPr>
                                  <w:t xml:space="preserve">layout of game info </w:t>
                                </w:r>
                                <w:r>
                                  <w:rPr>
                                    <w:color w:val="000000" w:themeColor="text1"/>
                                    <w:lang w:val="en-US"/>
                                  </w:rPr>
                                  <w:t>like the easy form</w:t>
                                </w:r>
                              </w:p>
                              <w:p w14:paraId="3AFF60AC" w14:textId="72EB9486" w:rsidR="00896BF5" w:rsidRPr="0039592A" w:rsidRDefault="00896BF5" w:rsidP="00896BF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6229350" y="209550"/>
                              <a:ext cx="180340" cy="233498"/>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a:stCxn id="67" idx="1"/>
                            <a:endCxn id="69" idx="3"/>
                          </wps:cNvCnPr>
                          <wps:spPr>
                            <a:xfrm flipH="1">
                              <a:off x="2266949" y="326299"/>
                              <a:ext cx="3962401" cy="145321"/>
                            </a:xfrm>
                            <a:prstGeom prst="line">
                              <a:avLst/>
                            </a:prstGeom>
                            <a:ln w="762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161924" y="-75750"/>
                              <a:ext cx="2105025" cy="1094740"/>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BCD36A" w14:textId="136F9CCA" w:rsidR="00896BF5" w:rsidRPr="0039592A" w:rsidRDefault="00812019" w:rsidP="00896BF5">
                                <w:pPr>
                                  <w:jc w:val="center"/>
                                  <w:rPr>
                                    <w:color w:val="000000" w:themeColor="text1"/>
                                    <w:lang w:val="en-US"/>
                                  </w:rPr>
                                </w:pPr>
                                <w:r>
                                  <w:rPr>
                                    <w:color w:val="000000" w:themeColor="text1"/>
                                    <w:lang w:val="en-US"/>
                                  </w:rPr>
                                  <w:t>Similarly,</w:t>
                                </w:r>
                                <w:r w:rsidR="0096250C">
                                  <w:rPr>
                                    <w:color w:val="000000" w:themeColor="text1"/>
                                    <w:lang w:val="en-US"/>
                                  </w:rPr>
                                  <w:t xml:space="preserve"> to the easy form, the cross is on the top right, and there is no start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181600" y="428625"/>
                              <a:ext cx="1173480" cy="514190"/>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a:stCxn id="70" idx="1"/>
                            <a:endCxn id="72" idx="3"/>
                          </wps:cNvCnPr>
                          <wps:spPr>
                            <a:xfrm flipH="1">
                              <a:off x="2009658" y="685720"/>
                              <a:ext cx="3171942" cy="882899"/>
                            </a:xfrm>
                            <a:prstGeom prst="line">
                              <a:avLst/>
                            </a:prstGeom>
                            <a:ln w="76200">
                              <a:solidFill>
                                <a:schemeClr val="accent3"/>
                              </a:solidFill>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142875" y="1125572"/>
                              <a:ext cx="1866783" cy="886094"/>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0B963" w14:textId="4616383F" w:rsidR="00896BF5" w:rsidRPr="0039592A" w:rsidRDefault="0096250C" w:rsidP="00896BF5">
                                <w:pPr>
                                  <w:jc w:val="center"/>
                                  <w:rPr>
                                    <w:color w:val="000000" w:themeColor="text1"/>
                                    <w:lang w:val="en-US"/>
                                  </w:rPr>
                                </w:pPr>
                                <w:r>
                                  <w:rPr>
                                    <w:color w:val="000000" w:themeColor="text1"/>
                                    <w:lang w:val="en-US"/>
                                  </w:rPr>
                                  <w:t>The nav buttons are in the same location as the easy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455E6E9" id="Group 98" o:spid="_x0000_s1066" style="position:absolute;margin-left:0;margin-top:3.75pt;width:494.2pt;height:266.55pt;z-index:251688964;mso-position-horizontal:center;mso-position-horizontal-relative:margin" coordsize="62763,33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">
                <v:group id="Group 19" o:spid="_x0000_s1067" style="position:absolute;left:22764;top:95;width:39999;height:33756" coordorigin="" coordsize="40003,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3" o:spid="_x0000_s1068" type="#_x0000_t75" style="position:absolute;top:3238;width:39998;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">
                    <v:imagedata r:id="rId20" o:title=""/>
                  </v:shape>
                  <v:shape id="Text Box 15" o:spid="_x0000_s1069" type="#_x0000_t202" style="position:absolute;width:4000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482050A7" w14:textId="4EE8FE00" w:rsidR="00DF3586" w:rsidRPr="009737E3" w:rsidRDefault="00DF3586" w:rsidP="00231B4F">
                          <w:pPr>
                            <w:rPr>
                              <w:lang w:val="en-US"/>
                            </w:rPr>
                          </w:pPr>
                          <w:r w:rsidRPr="009737E3">
                            <w:rPr>
                              <w:b/>
                              <w:bCs/>
                              <w:lang w:val="en-US"/>
                            </w:rPr>
                            <w:t>Memory Game</w:t>
                          </w:r>
                          <w:r>
                            <w:rPr>
                              <w:lang w:val="en-US"/>
                            </w:rPr>
                            <w:t xml:space="preserve"> – Final Version of</w:t>
                          </w:r>
                          <w:r w:rsidR="00146392">
                            <w:rPr>
                              <w:lang w:val="en-US"/>
                            </w:rPr>
                            <w:t xml:space="preserve"> medium mode</w:t>
                          </w:r>
                        </w:p>
                      </w:txbxContent>
                    </v:textbox>
                  </v:shape>
                </v:group>
                <v:group id="Group 73" o:spid="_x0000_s1070" style="position:absolute;width:62763;height:32861" coordorigin="1333,-757" coordsize="62763,32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64" o:spid="_x0000_s1071" style="position:absolute;left:55245;top:10858;width:8096;height:20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" filled="f" strokecolor="#f75952 [3204]" strokeweight="6pt"/>
                  <v:line id="Straight Connector 65" o:spid="_x0000_s1072" style="position:absolute;flip:x;visibility:visible;mso-wrap-style:square" from="22288,21097" to="55245,26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" strokecolor="#f75952 [3204]" strokeweight="6pt">
                    <v:stroke joinstyle="miter"/>
                  </v:line>
                  <v:rect id="Rectangle 66" o:spid="_x0000_s1073" style="position:absolute;left:1333;top:21158;width:20955;height:10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" filled="f" strokecolor="#f75952 [3204]" strokeweight="6pt">
                    <v:textbox>
                      <w:txbxContent>
                        <w:p w14:paraId="52ADBFB5" w14:textId="621982FD" w:rsidR="0096250C" w:rsidRPr="0039592A" w:rsidRDefault="0096250C" w:rsidP="0096250C">
                          <w:pPr>
                            <w:jc w:val="center"/>
                            <w:rPr>
                              <w:color w:val="000000" w:themeColor="text1"/>
                              <w:lang w:val="en-US"/>
                            </w:rPr>
                          </w:pPr>
                          <w:r>
                            <w:rPr>
                              <w:color w:val="000000" w:themeColor="text1"/>
                              <w:lang w:val="en-US"/>
                            </w:rPr>
                            <w:t xml:space="preserve">Similarly, the medium form has a consistent </w:t>
                          </w:r>
                          <w:r w:rsidR="00812019">
                            <w:rPr>
                              <w:color w:val="000000" w:themeColor="text1"/>
                              <w:lang w:val="en-US"/>
                            </w:rPr>
                            <w:t xml:space="preserve">layout of game info </w:t>
                          </w:r>
                          <w:r>
                            <w:rPr>
                              <w:color w:val="000000" w:themeColor="text1"/>
                              <w:lang w:val="en-US"/>
                            </w:rPr>
                            <w:t>like the easy form</w:t>
                          </w:r>
                        </w:p>
                        <w:p w14:paraId="3AFF60AC" w14:textId="72EB9486" w:rsidR="00896BF5" w:rsidRPr="0039592A" w:rsidRDefault="00896BF5" w:rsidP="00896BF5">
                          <w:pPr>
                            <w:jc w:val="center"/>
                            <w:rPr>
                              <w:color w:val="000000" w:themeColor="text1"/>
                              <w:lang w:val="en-US"/>
                            </w:rPr>
                          </w:pPr>
                        </w:p>
                      </w:txbxContent>
                    </v:textbox>
                  </v:rect>
                  <v:rect id="Rectangle 67" o:spid="_x0000_s1074" style="position:absolute;left:62293;top:2095;width:1803;height:2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" filled="f" strokecolor="#b67ac3 [3208]" strokeweight="6pt"/>
                  <v:line id="Straight Connector 68" o:spid="_x0000_s1075" style="position:absolute;flip:x;visibility:visible;mso-wrap-style:square" from="22669,3262" to="62293,4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" strokecolor="#b67ac3 [3208]" strokeweight="6pt">
                    <v:stroke joinstyle="miter"/>
                  </v:line>
                  <v:rect id="Rectangle 69" o:spid="_x0000_s1076" style="position:absolute;left:1619;top:-757;width:21050;height:1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" filled="f" strokecolor="#b67ac3 [3208]" strokeweight="6pt">
                    <v:textbox>
                      <w:txbxContent>
                        <w:p w14:paraId="2EBCD36A" w14:textId="136F9CCA" w:rsidR="00896BF5" w:rsidRPr="0039592A" w:rsidRDefault="00812019" w:rsidP="00896BF5">
                          <w:pPr>
                            <w:jc w:val="center"/>
                            <w:rPr>
                              <w:color w:val="000000" w:themeColor="text1"/>
                              <w:lang w:val="en-US"/>
                            </w:rPr>
                          </w:pPr>
                          <w:r>
                            <w:rPr>
                              <w:color w:val="000000" w:themeColor="text1"/>
                              <w:lang w:val="en-US"/>
                            </w:rPr>
                            <w:t>Similarly,</w:t>
                          </w:r>
                          <w:r w:rsidR="0096250C">
                            <w:rPr>
                              <w:color w:val="000000" w:themeColor="text1"/>
                              <w:lang w:val="en-US"/>
                            </w:rPr>
                            <w:t xml:space="preserve"> to the easy form, the cross is on the top right, and there is no start button</w:t>
                          </w:r>
                        </w:p>
                      </w:txbxContent>
                    </v:textbox>
                  </v:rect>
                  <v:rect id="Rectangle 70" o:spid="_x0000_s1077" style="position:absolute;left:51816;top:4286;width:11734;height:5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" filled="f" strokecolor="#f98a37 [3206]" strokeweight="6pt"/>
                  <v:line id="Straight Connector 71" o:spid="_x0000_s1078" style="position:absolute;flip:x;visibility:visible;mso-wrap-style:square" from="20096,6857" to="51816,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" strokecolor="#f98a37 [3206]" strokeweight="6pt">
                    <v:stroke joinstyle="miter"/>
                  </v:line>
                  <v:rect id="Rectangle 72" o:spid="_x0000_s1079" style="position:absolute;left:1428;top:11255;width:18668;height:8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" filled="f" strokecolor="#f98a37 [3206]" strokeweight="6pt">
                    <v:textbox>
                      <w:txbxContent>
                        <w:p w14:paraId="3D30B963" w14:textId="4616383F" w:rsidR="00896BF5" w:rsidRPr="0039592A" w:rsidRDefault="0096250C" w:rsidP="00896BF5">
                          <w:pPr>
                            <w:jc w:val="center"/>
                            <w:rPr>
                              <w:color w:val="000000" w:themeColor="text1"/>
                              <w:lang w:val="en-US"/>
                            </w:rPr>
                          </w:pPr>
                          <w:r>
                            <w:rPr>
                              <w:color w:val="000000" w:themeColor="text1"/>
                              <w:lang w:val="en-US"/>
                            </w:rPr>
                            <w:t>The nav buttons are in the same location as the easy form</w:t>
                          </w:r>
                        </w:p>
                      </w:txbxContent>
                    </v:textbox>
                  </v:rect>
                </v:group>
                <w10:wrap anchorx="margin"/>
              </v:group>
            </w:pict>
          </mc:Fallback>
        </mc:AlternateContent>
      </w:r>
    </w:p>
    <w:p w14:paraId="60851541" w14:textId="47B12474" w:rsidR="00231B4F" w:rsidRDefault="00231B4F" w:rsidP="00D525AE"/>
    <w:p w14:paraId="4962CFB5" w14:textId="1984B375" w:rsidR="00231B4F" w:rsidRDefault="00231B4F" w:rsidP="00D525AE"/>
    <w:p w14:paraId="2E234CAC" w14:textId="5E44D330" w:rsidR="001604C7" w:rsidRDefault="00812019">
      <w:r>
        <w:rPr>
          <w:noProof/>
        </w:rPr>
        <mc:AlternateContent>
          <mc:Choice Requires="wpg">
            <w:drawing>
              <wp:anchor distT="0" distB="0" distL="114300" distR="114300" simplePos="0" relativeHeight="251692036" behindDoc="0" locked="0" layoutInCell="1" allowOverlap="1" wp14:anchorId="0F6FC89F" wp14:editId="4616B349">
                <wp:simplePos x="0" y="0"/>
                <wp:positionH relativeFrom="margin">
                  <wp:posOffset>-647700</wp:posOffset>
                </wp:positionH>
                <wp:positionV relativeFrom="paragraph">
                  <wp:posOffset>2401570</wp:posOffset>
                </wp:positionV>
                <wp:extent cx="6419215" cy="3600450"/>
                <wp:effectExtent l="38100" t="0" r="38735" b="0"/>
                <wp:wrapNone/>
                <wp:docPr id="46" name="Group 46"/>
                <wp:cNvGraphicFramePr/>
                <a:graphic xmlns:a="http://schemas.openxmlformats.org/drawingml/2006/main">
                  <a:graphicData uri="http://schemas.microsoft.com/office/word/2010/wordprocessingGroup">
                    <wpg:wgp>
                      <wpg:cNvGrpSpPr/>
                      <wpg:grpSpPr>
                        <a:xfrm>
                          <a:off x="0" y="0"/>
                          <a:ext cx="6419215" cy="3600450"/>
                          <a:chOff x="0" y="0"/>
                          <a:chExt cx="6419215" cy="3600450"/>
                        </a:xfrm>
                      </wpg:grpSpPr>
                      <wpg:grpSp>
                        <wpg:cNvPr id="39" name="Group 39"/>
                        <wpg:cNvGrpSpPr/>
                        <wpg:grpSpPr>
                          <a:xfrm>
                            <a:off x="2371725" y="0"/>
                            <a:ext cx="4000500" cy="3600450"/>
                            <a:chOff x="0" y="0"/>
                            <a:chExt cx="4000500" cy="3600450"/>
                          </a:xfrm>
                        </wpg:grpSpPr>
                        <wps:wsp>
                          <wps:cNvPr id="16" name="Text Box 16"/>
                          <wps:cNvSpPr txBox="1"/>
                          <wps:spPr>
                            <a:xfrm>
                              <a:off x="0" y="0"/>
                              <a:ext cx="4000500" cy="314325"/>
                            </a:xfrm>
                            <a:prstGeom prst="rect">
                              <a:avLst/>
                            </a:prstGeom>
                            <a:solidFill>
                              <a:schemeClr val="lt1"/>
                            </a:solidFill>
                            <a:ln w="6350">
                              <a:solidFill>
                                <a:prstClr val="black"/>
                              </a:solidFill>
                            </a:ln>
                          </wps:spPr>
                          <wps:txbx>
                            <w:txbxContent>
                              <w:p w14:paraId="18D7FE30" w14:textId="348A252C" w:rsidR="00EC7064" w:rsidRPr="009737E3" w:rsidRDefault="00EC7064" w:rsidP="00231B4F">
                                <w:pPr>
                                  <w:rPr>
                                    <w:lang w:val="en-US"/>
                                  </w:rPr>
                                </w:pPr>
                                <w:r w:rsidRPr="009737E3">
                                  <w:rPr>
                                    <w:b/>
                                    <w:bCs/>
                                    <w:lang w:val="en-US"/>
                                  </w:rPr>
                                  <w:t>Memory Game</w:t>
                                </w:r>
                                <w:r>
                                  <w:rPr>
                                    <w:lang w:val="en-US"/>
                                  </w:rPr>
                                  <w:t xml:space="preserve"> – Final Version of</w:t>
                                </w:r>
                                <w:r w:rsidR="00F404CE">
                                  <w:rPr>
                                    <w:lang w:val="en-US"/>
                                  </w:rPr>
                                  <w:t xml:space="preserve"> Hard </w:t>
                                </w:r>
                                <w:r>
                                  <w:rPr>
                                    <w:lang w:val="en-US"/>
                                  </w:rPr>
                                  <w:t>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342900"/>
                              <a:ext cx="3992880" cy="3257550"/>
                            </a:xfrm>
                            <a:prstGeom prst="rect">
                              <a:avLst/>
                            </a:prstGeom>
                          </pic:spPr>
                        </pic:pic>
                      </wpg:grpSp>
                      <wpg:grpSp>
                        <wpg:cNvPr id="74" name="Group 74"/>
                        <wpg:cNvGrpSpPr/>
                        <wpg:grpSpPr>
                          <a:xfrm>
                            <a:off x="0" y="161925"/>
                            <a:ext cx="6419215" cy="3390901"/>
                            <a:chOff x="19050" y="-133350"/>
                            <a:chExt cx="6419215" cy="3390901"/>
                          </a:xfrm>
                        </wpg:grpSpPr>
                        <wps:wsp>
                          <wps:cNvPr id="75" name="Rectangle 75"/>
                          <wps:cNvSpPr/>
                          <wps:spPr>
                            <a:xfrm>
                              <a:off x="5619263" y="876299"/>
                              <a:ext cx="705337" cy="1800225"/>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Connector 76"/>
                          <wps:cNvCnPr>
                            <a:stCxn id="75" idx="1"/>
                            <a:endCxn id="77" idx="3"/>
                          </wps:cNvCnPr>
                          <wps:spPr>
                            <a:xfrm flipH="1">
                              <a:off x="2085975" y="1776412"/>
                              <a:ext cx="3533288" cy="890309"/>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38100" y="2075891"/>
                              <a:ext cx="2047875" cy="118166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424B87" w14:textId="425244B5" w:rsidR="0096250C" w:rsidRPr="0039592A" w:rsidRDefault="0096250C" w:rsidP="0096250C">
                                <w:pPr>
                                  <w:jc w:val="center"/>
                                  <w:rPr>
                                    <w:color w:val="000000" w:themeColor="text1"/>
                                    <w:lang w:val="en-US"/>
                                  </w:rPr>
                                </w:pPr>
                                <w:r>
                                  <w:rPr>
                                    <w:color w:val="000000" w:themeColor="text1"/>
                                    <w:lang w:val="en-US"/>
                                  </w:rPr>
                                  <w:t xml:space="preserve">Similarly, the </w:t>
                                </w:r>
                                <w:r w:rsidR="00812019">
                                  <w:rPr>
                                    <w:color w:val="000000" w:themeColor="text1"/>
                                    <w:lang w:val="en-US"/>
                                  </w:rPr>
                                  <w:t>Hard</w:t>
                                </w:r>
                                <w:r>
                                  <w:rPr>
                                    <w:color w:val="000000" w:themeColor="text1"/>
                                    <w:lang w:val="en-US"/>
                                  </w:rPr>
                                  <w:t xml:space="preserve"> form has a consistent layout</w:t>
                                </w:r>
                                <w:r w:rsidR="00812019">
                                  <w:rPr>
                                    <w:color w:val="000000" w:themeColor="text1"/>
                                    <w:lang w:val="en-US"/>
                                  </w:rPr>
                                  <w:t xml:space="preserve"> of game info</w:t>
                                </w:r>
                                <w:r>
                                  <w:rPr>
                                    <w:color w:val="000000" w:themeColor="text1"/>
                                    <w:lang w:val="en-US"/>
                                  </w:rPr>
                                  <w:t xml:space="preserve"> like the easy form</w:t>
                                </w:r>
                              </w:p>
                              <w:p w14:paraId="3AFAA693" w14:textId="59FA52AB" w:rsidR="00896BF5" w:rsidRPr="0039592A" w:rsidRDefault="00896BF5" w:rsidP="00896BF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6200775" y="19050"/>
                              <a:ext cx="237490" cy="171450"/>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Connector 79"/>
                          <wps:cNvCnPr>
                            <a:stCxn id="78" idx="1"/>
                            <a:endCxn id="80" idx="3"/>
                          </wps:cNvCnPr>
                          <wps:spPr>
                            <a:xfrm flipH="1">
                              <a:off x="2085975" y="104775"/>
                              <a:ext cx="4114800" cy="309245"/>
                            </a:xfrm>
                            <a:prstGeom prst="line">
                              <a:avLst/>
                            </a:prstGeom>
                            <a:ln w="762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19050" y="-133350"/>
                              <a:ext cx="2066925" cy="1094740"/>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41C00C" w14:textId="13F261CA" w:rsidR="0096250C" w:rsidRPr="0039592A" w:rsidRDefault="00812019" w:rsidP="0096250C">
                                <w:pPr>
                                  <w:jc w:val="center"/>
                                  <w:rPr>
                                    <w:color w:val="000000" w:themeColor="text1"/>
                                    <w:lang w:val="en-US"/>
                                  </w:rPr>
                                </w:pPr>
                                <w:r>
                                  <w:rPr>
                                    <w:color w:val="000000" w:themeColor="text1"/>
                                    <w:lang w:val="en-US"/>
                                  </w:rPr>
                                  <w:t>Similarly,</w:t>
                                </w:r>
                                <w:r w:rsidR="0096250C">
                                  <w:rPr>
                                    <w:color w:val="000000" w:themeColor="text1"/>
                                    <w:lang w:val="en-US"/>
                                  </w:rPr>
                                  <w:t xml:space="preserve"> to the easy form, the cross is on the top right, and there is no start button</w:t>
                                </w:r>
                              </w:p>
                              <w:p w14:paraId="5A37470C" w14:textId="00C345DE" w:rsidR="00896BF5" w:rsidRPr="0039592A" w:rsidRDefault="00896BF5" w:rsidP="00896BF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5172075" y="285750"/>
                              <a:ext cx="1076325" cy="381000"/>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81" idx="1"/>
                            <a:endCxn id="83" idx="3"/>
                          </wps:cNvCnPr>
                          <wps:spPr>
                            <a:xfrm flipH="1">
                              <a:off x="1914408" y="476250"/>
                              <a:ext cx="3257667" cy="1052647"/>
                            </a:xfrm>
                            <a:prstGeom prst="line">
                              <a:avLst/>
                            </a:prstGeom>
                            <a:ln w="76200">
                              <a:solidFill>
                                <a:schemeClr val="accent3"/>
                              </a:solidFill>
                            </a:ln>
                          </wps:spPr>
                          <wps:style>
                            <a:lnRef idx="1">
                              <a:schemeClr val="accent1"/>
                            </a:lnRef>
                            <a:fillRef idx="0">
                              <a:schemeClr val="accent1"/>
                            </a:fillRef>
                            <a:effectRef idx="0">
                              <a:schemeClr val="accent1"/>
                            </a:effectRef>
                            <a:fontRef idx="minor">
                              <a:schemeClr val="tx1"/>
                            </a:fontRef>
                          </wps:style>
                          <wps:bodyPr/>
                        </wps:wsp>
                        <wps:wsp>
                          <wps:cNvPr id="83" name="Rectangle 83"/>
                          <wps:cNvSpPr/>
                          <wps:spPr>
                            <a:xfrm>
                              <a:off x="47625" y="1085850"/>
                              <a:ext cx="1866783" cy="886094"/>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EBF06" w14:textId="77777777" w:rsidR="0096250C" w:rsidRPr="0039592A" w:rsidRDefault="0096250C" w:rsidP="0096250C">
                                <w:pPr>
                                  <w:jc w:val="center"/>
                                  <w:rPr>
                                    <w:color w:val="000000" w:themeColor="text1"/>
                                    <w:lang w:val="en-US"/>
                                  </w:rPr>
                                </w:pPr>
                                <w:r>
                                  <w:rPr>
                                    <w:color w:val="000000" w:themeColor="text1"/>
                                    <w:lang w:val="en-US"/>
                                  </w:rPr>
                                  <w:t>The nav buttons are in the same location as the easy form</w:t>
                                </w:r>
                              </w:p>
                              <w:p w14:paraId="3B215496" w14:textId="010320D2" w:rsidR="00896BF5" w:rsidRPr="0039592A" w:rsidRDefault="00896BF5" w:rsidP="00896BF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F6FC89F" id="Group 46" o:spid="_x0000_s1080" style="position:absolute;margin-left:-51pt;margin-top:189.1pt;width:505.45pt;height:283.5pt;z-index:251692036;mso-position-horizontal-relative:margin;mso-height-relative:margin" coordsize="64192,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">
                <v:group id="Group 39" o:spid="_x0000_s1081" style="position:absolute;left:23717;width:40005;height:36004" coordsize="40005,3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16" o:spid="_x0000_s1082" type="#_x0000_t202" style="position:absolute;width:4000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18D7FE30" w14:textId="348A252C" w:rsidR="00EC7064" w:rsidRPr="009737E3" w:rsidRDefault="00EC7064" w:rsidP="00231B4F">
                          <w:pPr>
                            <w:rPr>
                              <w:lang w:val="en-US"/>
                            </w:rPr>
                          </w:pPr>
                          <w:r w:rsidRPr="009737E3">
                            <w:rPr>
                              <w:b/>
                              <w:bCs/>
                              <w:lang w:val="en-US"/>
                            </w:rPr>
                            <w:t>Memory Game</w:t>
                          </w:r>
                          <w:r>
                            <w:rPr>
                              <w:lang w:val="en-US"/>
                            </w:rPr>
                            <w:t xml:space="preserve"> – Final Version of</w:t>
                          </w:r>
                          <w:r w:rsidR="00F404CE">
                            <w:rPr>
                              <w:lang w:val="en-US"/>
                            </w:rPr>
                            <w:t xml:space="preserve"> Hard </w:t>
                          </w:r>
                          <w:r>
                            <w:rPr>
                              <w:lang w:val="en-US"/>
                            </w:rPr>
                            <w:t>mode</w:t>
                          </w:r>
                        </w:p>
                      </w:txbxContent>
                    </v:textbox>
                  </v:shape>
                  <v:shape id="Picture 23" o:spid="_x0000_s1083" type="#_x0000_t75" style="position:absolute;top:3429;width:39928;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">
                    <v:imagedata r:id="rId22" o:title=""/>
                  </v:shape>
                </v:group>
                <v:group id="Group 74" o:spid="_x0000_s1084" style="position:absolute;top:1619;width:64192;height:33909" coordorigin="190,-1333" coordsize="64192,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75" o:spid="_x0000_s1085" style="position:absolute;left:56192;top:8762;width:7054;height:18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" filled="f" strokecolor="#f75952 [3204]" strokeweight="6pt"/>
                  <v:line id="Straight Connector 76" o:spid="_x0000_s1086" style="position:absolute;flip:x;visibility:visible;mso-wrap-style:square" from="20859,17764" to="56192,2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" strokecolor="#f75952 [3204]" strokeweight="6pt">
                    <v:stroke joinstyle="miter"/>
                  </v:line>
                  <v:rect id="Rectangle 77" o:spid="_x0000_s1087" style="position:absolute;left:381;top:20758;width:20478;height:11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" filled="f" strokecolor="#f75952 [3204]" strokeweight="6pt">
                    <v:textbox>
                      <w:txbxContent>
                        <w:p w14:paraId="73424B87" w14:textId="425244B5" w:rsidR="0096250C" w:rsidRPr="0039592A" w:rsidRDefault="0096250C" w:rsidP="0096250C">
                          <w:pPr>
                            <w:jc w:val="center"/>
                            <w:rPr>
                              <w:color w:val="000000" w:themeColor="text1"/>
                              <w:lang w:val="en-US"/>
                            </w:rPr>
                          </w:pPr>
                          <w:r>
                            <w:rPr>
                              <w:color w:val="000000" w:themeColor="text1"/>
                              <w:lang w:val="en-US"/>
                            </w:rPr>
                            <w:t xml:space="preserve">Similarly, the </w:t>
                          </w:r>
                          <w:r w:rsidR="00812019">
                            <w:rPr>
                              <w:color w:val="000000" w:themeColor="text1"/>
                              <w:lang w:val="en-US"/>
                            </w:rPr>
                            <w:t>Hard</w:t>
                          </w:r>
                          <w:r>
                            <w:rPr>
                              <w:color w:val="000000" w:themeColor="text1"/>
                              <w:lang w:val="en-US"/>
                            </w:rPr>
                            <w:t xml:space="preserve"> form has a consistent layout</w:t>
                          </w:r>
                          <w:r w:rsidR="00812019">
                            <w:rPr>
                              <w:color w:val="000000" w:themeColor="text1"/>
                              <w:lang w:val="en-US"/>
                            </w:rPr>
                            <w:t xml:space="preserve"> of game info</w:t>
                          </w:r>
                          <w:r>
                            <w:rPr>
                              <w:color w:val="000000" w:themeColor="text1"/>
                              <w:lang w:val="en-US"/>
                            </w:rPr>
                            <w:t xml:space="preserve"> like the easy form</w:t>
                          </w:r>
                        </w:p>
                        <w:p w14:paraId="3AFAA693" w14:textId="59FA52AB" w:rsidR="00896BF5" w:rsidRPr="0039592A" w:rsidRDefault="00896BF5" w:rsidP="00896BF5">
                          <w:pPr>
                            <w:jc w:val="center"/>
                            <w:rPr>
                              <w:color w:val="000000" w:themeColor="text1"/>
                              <w:lang w:val="en-US"/>
                            </w:rPr>
                          </w:pPr>
                        </w:p>
                      </w:txbxContent>
                    </v:textbox>
                  </v:rect>
                  <v:rect id="Rectangle 78" o:spid="_x0000_s1088" style="position:absolute;left:62007;top:190;width:2375;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" filled="f" strokecolor="#b67ac3 [3208]" strokeweight="6pt"/>
                  <v:line id="Straight Connector 79" o:spid="_x0000_s1089" style="position:absolute;flip:x;visibility:visible;mso-wrap-style:square" from="20859,1047" to="62007,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" strokecolor="#b67ac3 [3208]" strokeweight="6pt">
                    <v:stroke joinstyle="miter"/>
                  </v:line>
                  <v:rect id="Rectangle 80" o:spid="_x0000_s1090" style="position:absolute;left:190;top:-1333;width:20669;height:1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" filled="f" strokecolor="#b67ac3 [3208]" strokeweight="6pt">
                    <v:textbox>
                      <w:txbxContent>
                        <w:p w14:paraId="0941C00C" w14:textId="13F261CA" w:rsidR="0096250C" w:rsidRPr="0039592A" w:rsidRDefault="00812019" w:rsidP="0096250C">
                          <w:pPr>
                            <w:jc w:val="center"/>
                            <w:rPr>
                              <w:color w:val="000000" w:themeColor="text1"/>
                              <w:lang w:val="en-US"/>
                            </w:rPr>
                          </w:pPr>
                          <w:r>
                            <w:rPr>
                              <w:color w:val="000000" w:themeColor="text1"/>
                              <w:lang w:val="en-US"/>
                            </w:rPr>
                            <w:t>Similarly,</w:t>
                          </w:r>
                          <w:r w:rsidR="0096250C">
                            <w:rPr>
                              <w:color w:val="000000" w:themeColor="text1"/>
                              <w:lang w:val="en-US"/>
                            </w:rPr>
                            <w:t xml:space="preserve"> to the easy form, the cross is on the top right, and there is no start button</w:t>
                          </w:r>
                        </w:p>
                        <w:p w14:paraId="5A37470C" w14:textId="00C345DE" w:rsidR="00896BF5" w:rsidRPr="0039592A" w:rsidRDefault="00896BF5" w:rsidP="00896BF5">
                          <w:pPr>
                            <w:jc w:val="center"/>
                            <w:rPr>
                              <w:color w:val="000000" w:themeColor="text1"/>
                              <w:lang w:val="en-US"/>
                            </w:rPr>
                          </w:pPr>
                        </w:p>
                      </w:txbxContent>
                    </v:textbox>
                  </v:rect>
                  <v:rect id="Rectangle 81" o:spid="_x0000_s1091" style="position:absolute;left:51720;top:2857;width:1076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" filled="f" strokecolor="#f98a37 [3206]" strokeweight="6pt"/>
                  <v:line id="Straight Connector 82" o:spid="_x0000_s1092" style="position:absolute;flip:x;visibility:visible;mso-wrap-style:square" from="19144,4762" to="51720,1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" strokecolor="#f98a37 [3206]" strokeweight="6pt">
                    <v:stroke joinstyle="miter"/>
                  </v:line>
                  <v:rect id="Rectangle 83" o:spid="_x0000_s1093" style="position:absolute;left:476;top:10858;width:18668;height:8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" filled="f" strokecolor="#f98a37 [3206]" strokeweight="6pt">
                    <v:textbox>
                      <w:txbxContent>
                        <w:p w14:paraId="700EBF06" w14:textId="77777777" w:rsidR="0096250C" w:rsidRPr="0039592A" w:rsidRDefault="0096250C" w:rsidP="0096250C">
                          <w:pPr>
                            <w:jc w:val="center"/>
                            <w:rPr>
                              <w:color w:val="000000" w:themeColor="text1"/>
                              <w:lang w:val="en-US"/>
                            </w:rPr>
                          </w:pPr>
                          <w:r>
                            <w:rPr>
                              <w:color w:val="000000" w:themeColor="text1"/>
                              <w:lang w:val="en-US"/>
                            </w:rPr>
                            <w:t>The nav buttons are in the same location as the easy form</w:t>
                          </w:r>
                        </w:p>
                        <w:p w14:paraId="3B215496" w14:textId="010320D2" w:rsidR="00896BF5" w:rsidRPr="0039592A" w:rsidRDefault="00896BF5" w:rsidP="00896BF5">
                          <w:pPr>
                            <w:jc w:val="center"/>
                            <w:rPr>
                              <w:color w:val="000000" w:themeColor="text1"/>
                              <w:lang w:val="en-US"/>
                            </w:rPr>
                          </w:pPr>
                        </w:p>
                      </w:txbxContent>
                    </v:textbox>
                  </v:rect>
                </v:group>
                <w10:wrap anchorx="margin"/>
              </v:group>
            </w:pict>
          </mc:Fallback>
        </mc:AlternateContent>
      </w:r>
      <w:r w:rsidR="001604C7">
        <w:br w:type="page"/>
      </w:r>
    </w:p>
    <w:p w14:paraId="4CDEBA69" w14:textId="3FECFE2D" w:rsidR="00005E8F" w:rsidRDefault="00900A6E" w:rsidP="00D525AE">
      <w:r>
        <w:rPr>
          <w:noProof/>
        </w:rPr>
        <w:lastRenderedPageBreak/>
        <mc:AlternateContent>
          <mc:Choice Requires="wpg">
            <w:drawing>
              <wp:anchor distT="0" distB="0" distL="114300" distR="114300" simplePos="0" relativeHeight="251754500" behindDoc="0" locked="0" layoutInCell="1" allowOverlap="1" wp14:anchorId="01DFD460" wp14:editId="21803936">
                <wp:simplePos x="0" y="0"/>
                <wp:positionH relativeFrom="column">
                  <wp:posOffset>-695325</wp:posOffset>
                </wp:positionH>
                <wp:positionV relativeFrom="paragraph">
                  <wp:posOffset>142875</wp:posOffset>
                </wp:positionV>
                <wp:extent cx="6524011" cy="4504690"/>
                <wp:effectExtent l="38100" t="0" r="29210" b="29210"/>
                <wp:wrapNone/>
                <wp:docPr id="139" name="Group 139"/>
                <wp:cNvGraphicFramePr/>
                <a:graphic xmlns:a="http://schemas.openxmlformats.org/drawingml/2006/main">
                  <a:graphicData uri="http://schemas.microsoft.com/office/word/2010/wordprocessingGroup">
                    <wpg:wgp>
                      <wpg:cNvGrpSpPr/>
                      <wpg:grpSpPr>
                        <a:xfrm>
                          <a:off x="0" y="0"/>
                          <a:ext cx="6524011" cy="4504690"/>
                          <a:chOff x="0" y="0"/>
                          <a:chExt cx="6524011" cy="4504690"/>
                        </a:xfrm>
                      </wpg:grpSpPr>
                      <wpg:grpSp>
                        <wpg:cNvPr id="133" name="Group 133"/>
                        <wpg:cNvGrpSpPr/>
                        <wpg:grpSpPr>
                          <a:xfrm>
                            <a:off x="9525" y="0"/>
                            <a:ext cx="6514486" cy="4504690"/>
                            <a:chOff x="-132736" y="95250"/>
                            <a:chExt cx="6514486" cy="4504690"/>
                          </a:xfrm>
                        </wpg:grpSpPr>
                        <pic:pic xmlns:pic="http://schemas.openxmlformats.org/drawingml/2006/picture">
                          <pic:nvPicPr>
                            <pic:cNvPr id="131" name="Picture 1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152650" y="438150"/>
                              <a:ext cx="4229100" cy="2985770"/>
                            </a:xfrm>
                            <a:prstGeom prst="rect">
                              <a:avLst/>
                            </a:prstGeom>
                          </pic:spPr>
                        </pic:pic>
                        <wpg:grpSp>
                          <wpg:cNvPr id="47" name="Group 47"/>
                          <wpg:cNvGrpSpPr/>
                          <wpg:grpSpPr>
                            <a:xfrm>
                              <a:off x="-132736" y="95250"/>
                              <a:ext cx="6514486" cy="4504690"/>
                              <a:chOff x="-132736" y="95250"/>
                              <a:chExt cx="6514486" cy="4504690"/>
                            </a:xfrm>
                          </wpg:grpSpPr>
                          <wps:wsp>
                            <wps:cNvPr id="8" name="Text Box 8"/>
                            <wps:cNvSpPr txBox="1"/>
                            <wps:spPr>
                              <a:xfrm>
                                <a:off x="2162175" y="95250"/>
                                <a:ext cx="4219575" cy="314325"/>
                              </a:xfrm>
                              <a:prstGeom prst="rect">
                                <a:avLst/>
                              </a:prstGeom>
                              <a:solidFill>
                                <a:schemeClr val="lt1"/>
                              </a:solidFill>
                              <a:ln w="6350">
                                <a:solidFill>
                                  <a:prstClr val="black"/>
                                </a:solidFill>
                              </a:ln>
                            </wps:spPr>
                            <wps:txbx>
                              <w:txbxContent>
                                <w:p w14:paraId="5703355A" w14:textId="77777777" w:rsidR="001604C7" w:rsidRPr="009737E3" w:rsidRDefault="001604C7" w:rsidP="001604C7">
                                  <w:pPr>
                                    <w:rPr>
                                      <w:lang w:val="en-US"/>
                                    </w:rPr>
                                  </w:pPr>
                                  <w:r w:rsidRPr="009737E3">
                                    <w:rPr>
                                      <w:b/>
                                      <w:bCs/>
                                      <w:lang w:val="en-US"/>
                                    </w:rPr>
                                    <w:t>Memory Game</w:t>
                                  </w:r>
                                  <w:r>
                                    <w:rPr>
                                      <w:lang w:val="en-US"/>
                                    </w:rPr>
                                    <w:t xml:space="preserve"> – Final Version of starting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4" name="Group 84"/>
                            <wpg:cNvGrpSpPr/>
                            <wpg:grpSpPr>
                              <a:xfrm>
                                <a:off x="-132736" y="257175"/>
                                <a:ext cx="6505578" cy="4342765"/>
                                <a:chOff x="-266831" y="333374"/>
                                <a:chExt cx="6505578" cy="4342765"/>
                              </a:xfrm>
                            </wpg:grpSpPr>
                            <wps:wsp>
                              <wps:cNvPr id="85" name="Rectangle 85"/>
                              <wps:cNvSpPr/>
                              <wps:spPr>
                                <a:xfrm>
                                  <a:off x="2200275" y="533400"/>
                                  <a:ext cx="914400" cy="129540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a:stCxn id="85" idx="1"/>
                                <a:endCxn id="87" idx="3"/>
                              </wps:cNvCnPr>
                              <wps:spPr>
                                <a:xfrm flipH="1" flipV="1">
                                  <a:off x="1713630" y="881062"/>
                                  <a:ext cx="486645" cy="300038"/>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7" name="Rectangle 87"/>
                              <wps:cNvSpPr/>
                              <wps:spPr>
                                <a:xfrm>
                                  <a:off x="-266831" y="333374"/>
                                  <a:ext cx="1980461" cy="1095375"/>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B79EE" w14:textId="3D30C77A" w:rsidR="00896BF5" w:rsidRPr="0039592A" w:rsidRDefault="00896BF5" w:rsidP="00896BF5">
                                    <w:pPr>
                                      <w:jc w:val="center"/>
                                      <w:rPr>
                                        <w:color w:val="000000" w:themeColor="text1"/>
                                        <w:lang w:val="en-US"/>
                                      </w:rPr>
                                    </w:pPr>
                                    <w:r w:rsidRPr="0039592A">
                                      <w:rPr>
                                        <w:color w:val="000000" w:themeColor="text1"/>
                                        <w:lang w:val="en-US"/>
                                      </w:rPr>
                                      <w:t xml:space="preserve">The </w:t>
                                    </w:r>
                                    <w:r w:rsidR="002D73F8">
                                      <w:rPr>
                                        <w:color w:val="000000" w:themeColor="text1"/>
                                        <w:lang w:val="en-US"/>
                                      </w:rPr>
                                      <w:t>difficulty was put in the starting screen to choose which form to launch</w:t>
                                    </w:r>
                                    <w:r w:rsidRPr="0039592A">
                                      <w:rPr>
                                        <w:color w:val="000000" w:themeColor="text1"/>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5476875" y="2667000"/>
                                  <a:ext cx="761872" cy="808355"/>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a:stCxn id="88" idx="1"/>
                                <a:endCxn id="90" idx="3"/>
                              </wps:cNvCnPr>
                              <wps:spPr>
                                <a:xfrm flipH="1">
                                  <a:off x="5247530" y="3071178"/>
                                  <a:ext cx="229345" cy="1057591"/>
                                </a:xfrm>
                                <a:prstGeom prst="line">
                                  <a:avLst/>
                                </a:prstGeom>
                                <a:ln w="762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90" name="Rectangle 90"/>
                              <wps:cNvSpPr/>
                              <wps:spPr>
                                <a:xfrm>
                                  <a:off x="2008987" y="3581399"/>
                                  <a:ext cx="3238543" cy="1094740"/>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5BA7B" w14:textId="253D1B6F" w:rsidR="00896BF5" w:rsidRPr="0039592A" w:rsidRDefault="00896BF5" w:rsidP="00896BF5">
                                    <w:pPr>
                                      <w:jc w:val="center"/>
                                      <w:rPr>
                                        <w:color w:val="000000" w:themeColor="text1"/>
                                        <w:lang w:val="en-US"/>
                                      </w:rPr>
                                    </w:pPr>
                                    <w:r w:rsidRPr="0039592A">
                                      <w:rPr>
                                        <w:color w:val="000000" w:themeColor="text1"/>
                                        <w:lang w:val="en-US"/>
                                      </w:rPr>
                                      <w:t xml:space="preserve">The </w:t>
                                    </w:r>
                                    <w:r>
                                      <w:rPr>
                                        <w:color w:val="000000" w:themeColor="text1"/>
                                        <w:lang w:val="en-US"/>
                                      </w:rPr>
                                      <w:t>start and quit button</w:t>
                                    </w:r>
                                    <w:r w:rsidR="0096250C">
                                      <w:rPr>
                                        <w:color w:val="000000" w:themeColor="text1"/>
                                        <w:lang w:val="en-US"/>
                                      </w:rPr>
                                      <w:t xml:space="preserve"> locations were taken from original sketch of memory game</w:t>
                                    </w:r>
                                    <w:r w:rsidR="001D1B17">
                                      <w:rPr>
                                        <w:color w:val="000000" w:themeColor="text1"/>
                                        <w:lang w:val="en-US"/>
                                      </w:rPr>
                                      <w:t>, which is at the bottom right scorner, as seen in this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2019136" y="2961165"/>
                                  <a:ext cx="1409864" cy="514190"/>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Straight Connector 92"/>
                              <wps:cNvCnPr>
                                <a:stCxn id="91" idx="1"/>
                                <a:endCxn id="93" idx="3"/>
                              </wps:cNvCnPr>
                              <wps:spPr>
                                <a:xfrm flipH="1">
                                  <a:off x="1713638" y="3218260"/>
                                  <a:ext cx="305498" cy="910327"/>
                                </a:xfrm>
                                <a:prstGeom prst="line">
                                  <a:avLst/>
                                </a:prstGeom>
                                <a:ln w="76200">
                                  <a:solidFill>
                                    <a:schemeClr val="accent3"/>
                                  </a:solidFill>
                                </a:ln>
                              </wps:spPr>
                              <wps:style>
                                <a:lnRef idx="1">
                                  <a:schemeClr val="accent1"/>
                                </a:lnRef>
                                <a:fillRef idx="0">
                                  <a:schemeClr val="accent1"/>
                                </a:fillRef>
                                <a:effectRef idx="0">
                                  <a:schemeClr val="accent1"/>
                                </a:effectRef>
                                <a:fontRef idx="minor">
                                  <a:schemeClr val="tx1"/>
                                </a:fontRef>
                              </wps:style>
                              <wps:bodyPr/>
                            </wps:wsp>
                            <wps:wsp>
                              <wps:cNvPr id="93" name="Rectangle 93"/>
                              <wps:cNvSpPr/>
                              <wps:spPr>
                                <a:xfrm>
                                  <a:off x="-153145" y="3685540"/>
                                  <a:ext cx="1866783" cy="886094"/>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C0EE0" w14:textId="3F3B379D" w:rsidR="00896BF5" w:rsidRPr="0039592A" w:rsidRDefault="002D73F8" w:rsidP="00896BF5">
                                    <w:pPr>
                                      <w:jc w:val="center"/>
                                      <w:rPr>
                                        <w:color w:val="000000" w:themeColor="text1"/>
                                        <w:lang w:val="en-US"/>
                                      </w:rPr>
                                    </w:pPr>
                                    <w:r>
                                      <w:rPr>
                                        <w:color w:val="000000" w:themeColor="text1"/>
                                        <w:lang w:val="en-US"/>
                                      </w:rPr>
                                      <w:t>The reset button was put to reset all player data hi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38" name="Group 138"/>
                        <wpg:cNvGrpSpPr/>
                        <wpg:grpSpPr>
                          <a:xfrm>
                            <a:off x="0" y="419100"/>
                            <a:ext cx="6353175" cy="2733675"/>
                            <a:chOff x="29774" y="419100"/>
                            <a:chExt cx="6353175" cy="2733675"/>
                          </a:xfrm>
                        </wpg:grpSpPr>
                        <wps:wsp>
                          <wps:cNvPr id="135" name="Rectangle 135"/>
                          <wps:cNvSpPr/>
                          <wps:spPr>
                            <a:xfrm>
                              <a:off x="5954324" y="419100"/>
                              <a:ext cx="428625" cy="419100"/>
                            </a:xfrm>
                            <a:prstGeom prst="rect">
                              <a:avLst/>
                            </a:prstGeom>
                            <a:noFill/>
                            <a:ln w="762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Connector 136"/>
                          <wps:cNvCnPr>
                            <a:stCxn id="135" idx="1"/>
                            <a:endCxn id="137" idx="3"/>
                          </wps:cNvCnPr>
                          <wps:spPr>
                            <a:xfrm flipH="1">
                              <a:off x="2010110" y="628650"/>
                              <a:ext cx="3944214" cy="1976438"/>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37" name="Rectangle 137"/>
                          <wps:cNvSpPr/>
                          <wps:spPr>
                            <a:xfrm>
                              <a:off x="29774" y="2057400"/>
                              <a:ext cx="1980336" cy="1095375"/>
                            </a:xfrm>
                            <a:prstGeom prst="rect">
                              <a:avLst/>
                            </a:prstGeom>
                            <a:noFill/>
                            <a:ln w="762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81457" w14:textId="7CE26BD5" w:rsidR="00900A6E" w:rsidRPr="0039592A" w:rsidRDefault="00900A6E" w:rsidP="00900A6E">
                                <w:pPr>
                                  <w:jc w:val="center"/>
                                  <w:rPr>
                                    <w:color w:val="000000" w:themeColor="text1"/>
                                    <w:lang w:val="en-US"/>
                                  </w:rPr>
                                </w:pPr>
                                <w:r w:rsidRPr="0039592A">
                                  <w:rPr>
                                    <w:color w:val="000000" w:themeColor="text1"/>
                                    <w:lang w:val="en-US"/>
                                  </w:rPr>
                                  <w:t xml:space="preserve">The </w:t>
                                </w:r>
                                <w:r>
                                  <w:rPr>
                                    <w:color w:val="000000" w:themeColor="text1"/>
                                    <w:lang w:val="en-US"/>
                                  </w:rPr>
                                  <w:t>Settings button displays the volume adjustments for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1DFD460" id="Group 139" o:spid="_x0000_s1094" style="position:absolute;margin-left:-54.75pt;margin-top:11.25pt;width:513.7pt;height:354.7pt;z-index:251754500" coordsize="65240,4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">
                <v:group id="Group 133" o:spid="_x0000_s1095" style="position:absolute;left:95;width:65145;height:45046" coordorigin="-1327,952" coordsize="65144,45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Picture 131" o:spid="_x0000_s1096" type="#_x0000_t75" style="position:absolute;left:21526;top:4381;width:42291;height:29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">
                    <v:imagedata r:id="rId24" o:title=""/>
                  </v:shape>
                  <v:group id="Group 47" o:spid="_x0000_s1097" style="position:absolute;left:-1327;top:952;width:65144;height:45047" coordorigin="-1327,952" coordsize="65144,45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Text Box 8" o:spid="_x0000_s1098" type="#_x0000_t202" style="position:absolute;left:21621;top:952;width:4219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5703355A" w14:textId="77777777" w:rsidR="001604C7" w:rsidRPr="009737E3" w:rsidRDefault="001604C7" w:rsidP="001604C7">
                            <w:pPr>
                              <w:rPr>
                                <w:lang w:val="en-US"/>
                              </w:rPr>
                            </w:pPr>
                            <w:r w:rsidRPr="009737E3">
                              <w:rPr>
                                <w:b/>
                                <w:bCs/>
                                <w:lang w:val="en-US"/>
                              </w:rPr>
                              <w:t>Memory Game</w:t>
                            </w:r>
                            <w:r>
                              <w:rPr>
                                <w:lang w:val="en-US"/>
                              </w:rPr>
                              <w:t xml:space="preserve"> – Final Version of starting screen</w:t>
                            </w:r>
                          </w:p>
                        </w:txbxContent>
                      </v:textbox>
                    </v:shape>
                    <v:group id="Group 84" o:spid="_x0000_s1099" style="position:absolute;left:-1327;top:2571;width:65055;height:43428" coordorigin="-2668,3333" coordsize="65055,4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rect id="Rectangle 85" o:spid="_x0000_s1100" style="position:absolute;left:22002;top:5334;width:9144;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" filled="f" strokecolor="#f75952 [3204]" strokeweight="6pt"/>
                      <v:line id="Straight Connector 86" o:spid="_x0000_s1101" style="position:absolute;flip:x y;visibility:visible;mso-wrap-style:square" from="17136,8810" to="22002,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" strokecolor="#f75952 [3204]" strokeweight="6pt">
                        <v:stroke joinstyle="miter"/>
                      </v:line>
                      <v:rect id="Rectangle 87" o:spid="_x0000_s1102" style="position:absolute;left:-2668;top:3333;width:19804;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" filled="f" strokecolor="#f75952 [3204]" strokeweight="6pt">
                        <v:textbox>
                          <w:txbxContent>
                            <w:p w14:paraId="797B79EE" w14:textId="3D30C77A" w:rsidR="00896BF5" w:rsidRPr="0039592A" w:rsidRDefault="00896BF5" w:rsidP="00896BF5">
                              <w:pPr>
                                <w:jc w:val="center"/>
                                <w:rPr>
                                  <w:color w:val="000000" w:themeColor="text1"/>
                                  <w:lang w:val="en-US"/>
                                </w:rPr>
                              </w:pPr>
                              <w:r w:rsidRPr="0039592A">
                                <w:rPr>
                                  <w:color w:val="000000" w:themeColor="text1"/>
                                  <w:lang w:val="en-US"/>
                                </w:rPr>
                                <w:t xml:space="preserve">The </w:t>
                              </w:r>
                              <w:r w:rsidR="002D73F8">
                                <w:rPr>
                                  <w:color w:val="000000" w:themeColor="text1"/>
                                  <w:lang w:val="en-US"/>
                                </w:rPr>
                                <w:t>difficulty was put in the starting screen to choose which form to launch</w:t>
                              </w:r>
                              <w:r w:rsidRPr="0039592A">
                                <w:rPr>
                                  <w:color w:val="000000" w:themeColor="text1"/>
                                  <w:lang w:val="en-US"/>
                                </w:rPr>
                                <w:t>.</w:t>
                              </w:r>
                            </w:p>
                          </w:txbxContent>
                        </v:textbox>
                      </v:rect>
                      <v:rect id="Rectangle 88" o:spid="_x0000_s1103" style="position:absolute;left:54768;top:26670;width:7619;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" filled="f" strokecolor="#b67ac3 [3208]" strokeweight="6pt"/>
                      <v:line id="Straight Connector 89" o:spid="_x0000_s1104" style="position:absolute;flip:x;visibility:visible;mso-wrap-style:square" from="52475,30711" to="54768,4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" strokecolor="#b67ac3 [3208]" strokeweight="6pt">
                        <v:stroke joinstyle="miter"/>
                      </v:line>
                      <v:rect id="Rectangle 90" o:spid="_x0000_s1105" style="position:absolute;left:20089;top:35813;width:32386;height:10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" filled="f" strokecolor="#b67ac3 [3208]" strokeweight="6pt">
                        <v:textbox>
                          <w:txbxContent>
                            <w:p w14:paraId="0285BA7B" w14:textId="253D1B6F" w:rsidR="00896BF5" w:rsidRPr="0039592A" w:rsidRDefault="00896BF5" w:rsidP="00896BF5">
                              <w:pPr>
                                <w:jc w:val="center"/>
                                <w:rPr>
                                  <w:color w:val="000000" w:themeColor="text1"/>
                                  <w:lang w:val="en-US"/>
                                </w:rPr>
                              </w:pPr>
                              <w:r w:rsidRPr="0039592A">
                                <w:rPr>
                                  <w:color w:val="000000" w:themeColor="text1"/>
                                  <w:lang w:val="en-US"/>
                                </w:rPr>
                                <w:t xml:space="preserve">The </w:t>
                              </w:r>
                              <w:r>
                                <w:rPr>
                                  <w:color w:val="000000" w:themeColor="text1"/>
                                  <w:lang w:val="en-US"/>
                                </w:rPr>
                                <w:t>start and quit button</w:t>
                              </w:r>
                              <w:r w:rsidR="0096250C">
                                <w:rPr>
                                  <w:color w:val="000000" w:themeColor="text1"/>
                                  <w:lang w:val="en-US"/>
                                </w:rPr>
                                <w:t xml:space="preserve"> locations were taken from original sketch of memory game</w:t>
                              </w:r>
                              <w:r w:rsidR="001D1B17">
                                <w:rPr>
                                  <w:color w:val="000000" w:themeColor="text1"/>
                                  <w:lang w:val="en-US"/>
                                </w:rPr>
                                <w:t>, which is at the bottom right scorner, as seen in this form.</w:t>
                              </w:r>
                            </w:p>
                          </w:txbxContent>
                        </v:textbox>
                      </v:rect>
                      <v:rect id="Rectangle 91" o:spid="_x0000_s1106" style="position:absolute;left:20191;top:29611;width:14099;height:5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" filled="f" strokecolor="#f98a37 [3206]" strokeweight="6pt"/>
                      <v:line id="Straight Connector 92" o:spid="_x0000_s1107" style="position:absolute;flip:x;visibility:visible;mso-wrap-style:square" from="17136,32182" to="20191,4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" strokecolor="#f98a37 [3206]" strokeweight="6pt">
                        <v:stroke joinstyle="miter"/>
                      </v:line>
                      <v:rect id="Rectangle 93" o:spid="_x0000_s1108" style="position:absolute;left:-1531;top:36855;width:18667;height:8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" filled="f" strokecolor="#f98a37 [3206]" strokeweight="6pt">
                        <v:textbox>
                          <w:txbxContent>
                            <w:p w14:paraId="0DFC0EE0" w14:textId="3F3B379D" w:rsidR="00896BF5" w:rsidRPr="0039592A" w:rsidRDefault="002D73F8" w:rsidP="00896BF5">
                              <w:pPr>
                                <w:jc w:val="center"/>
                                <w:rPr>
                                  <w:color w:val="000000" w:themeColor="text1"/>
                                  <w:lang w:val="en-US"/>
                                </w:rPr>
                              </w:pPr>
                              <w:r>
                                <w:rPr>
                                  <w:color w:val="000000" w:themeColor="text1"/>
                                  <w:lang w:val="en-US"/>
                                </w:rPr>
                                <w:t>The reset button was put to reset all player data hi scores</w:t>
                              </w:r>
                            </w:p>
                          </w:txbxContent>
                        </v:textbox>
                      </v:rect>
                    </v:group>
                  </v:group>
                </v:group>
                <v:group id="Group 138" o:spid="_x0000_s1109" style="position:absolute;top:4191;width:63531;height:27336" coordorigin="297,4191" coordsize="63531,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135" o:spid="_x0000_s1110" style="position:absolute;left:59543;top:4191;width:428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" filled="f" strokecolor="#75bb6e [3207]" strokeweight="6pt"/>
                  <v:line id="Straight Connector 136" o:spid="_x0000_s1111" style="position:absolute;flip:x;visibility:visible;mso-wrap-style:square" from="20101,6286" to="59543,26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" strokecolor="#75bb6e [3207]" strokeweight="6pt">
                    <v:stroke joinstyle="miter"/>
                  </v:line>
                  <v:rect id="Rectangle 137" o:spid="_x0000_s1112" style="position:absolute;left:297;top:20574;width:19804;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" filled="f" strokecolor="#75bb6e [3207]" strokeweight="6pt">
                    <v:textbox>
                      <w:txbxContent>
                        <w:p w14:paraId="37581457" w14:textId="7CE26BD5" w:rsidR="00900A6E" w:rsidRPr="0039592A" w:rsidRDefault="00900A6E" w:rsidP="00900A6E">
                          <w:pPr>
                            <w:jc w:val="center"/>
                            <w:rPr>
                              <w:color w:val="000000" w:themeColor="text1"/>
                              <w:lang w:val="en-US"/>
                            </w:rPr>
                          </w:pPr>
                          <w:r w:rsidRPr="0039592A">
                            <w:rPr>
                              <w:color w:val="000000" w:themeColor="text1"/>
                              <w:lang w:val="en-US"/>
                            </w:rPr>
                            <w:t xml:space="preserve">The </w:t>
                          </w:r>
                          <w:r>
                            <w:rPr>
                              <w:color w:val="000000" w:themeColor="text1"/>
                              <w:lang w:val="en-US"/>
                            </w:rPr>
                            <w:t>Settings button displays the volume adjustments for the game</w:t>
                          </w:r>
                        </w:p>
                      </w:txbxContent>
                    </v:textbox>
                  </v:rect>
                </v:group>
              </v:group>
            </w:pict>
          </mc:Fallback>
        </mc:AlternateContent>
      </w:r>
    </w:p>
    <w:p w14:paraId="4146D2D8" w14:textId="1970C2B2" w:rsidR="00005E8F" w:rsidRDefault="00005E8F" w:rsidP="00D525AE"/>
    <w:p w14:paraId="655BC652" w14:textId="28C24F03" w:rsidR="00005E8F" w:rsidRDefault="00005E8F" w:rsidP="00D525AE"/>
    <w:p w14:paraId="439A66C6" w14:textId="2DFCC0A6" w:rsidR="00005E8F" w:rsidRDefault="00005E8F" w:rsidP="00D525AE"/>
    <w:p w14:paraId="75C2F426" w14:textId="4E7464FB" w:rsidR="00005E8F" w:rsidRDefault="00005E8F" w:rsidP="00D525AE"/>
    <w:p w14:paraId="253A7657" w14:textId="2F338629" w:rsidR="00005E8F" w:rsidRDefault="00005E8F" w:rsidP="00D525AE"/>
    <w:p w14:paraId="5715BA24" w14:textId="51961166" w:rsidR="00005E8F" w:rsidRDefault="00005E8F" w:rsidP="00D525AE"/>
    <w:p w14:paraId="57A78A8F" w14:textId="12D4E390" w:rsidR="00005E8F" w:rsidRDefault="00005E8F" w:rsidP="00D525AE"/>
    <w:p w14:paraId="065CBEA5" w14:textId="44014E55" w:rsidR="00005E8F" w:rsidRDefault="00005E8F" w:rsidP="00D525AE"/>
    <w:p w14:paraId="3FC3D87E" w14:textId="69BA1E2B" w:rsidR="00005E8F" w:rsidRDefault="00005E8F" w:rsidP="00D525AE"/>
    <w:p w14:paraId="779C02E1" w14:textId="1F2737A7" w:rsidR="00005E8F" w:rsidRDefault="00005E8F" w:rsidP="00D525AE"/>
    <w:p w14:paraId="007BAE98" w14:textId="127D878C" w:rsidR="00005E8F" w:rsidRDefault="00005E8F" w:rsidP="00D525AE"/>
    <w:p w14:paraId="3C795CB1" w14:textId="35549CE6" w:rsidR="00005E8F" w:rsidRDefault="00005E8F" w:rsidP="00D525AE"/>
    <w:p w14:paraId="532E0AB8" w14:textId="0A13FAB3" w:rsidR="00231B4F" w:rsidRDefault="00900A6E" w:rsidP="00D525AE">
      <w:r>
        <w:rPr>
          <w:noProof/>
        </w:rPr>
        <mc:AlternateContent>
          <mc:Choice Requires="wpg">
            <w:drawing>
              <wp:anchor distT="0" distB="0" distL="114300" distR="114300" simplePos="0" relativeHeight="251723780" behindDoc="0" locked="0" layoutInCell="1" allowOverlap="1" wp14:anchorId="0F5F7E29" wp14:editId="4F7E4192">
                <wp:simplePos x="0" y="0"/>
                <wp:positionH relativeFrom="column">
                  <wp:posOffset>-676275</wp:posOffset>
                </wp:positionH>
                <wp:positionV relativeFrom="paragraph">
                  <wp:posOffset>543560</wp:posOffset>
                </wp:positionV>
                <wp:extent cx="6391275" cy="3495041"/>
                <wp:effectExtent l="38100" t="38100" r="9525" b="29210"/>
                <wp:wrapNone/>
                <wp:docPr id="134" name="Group 134"/>
                <wp:cNvGraphicFramePr/>
                <a:graphic xmlns:a="http://schemas.openxmlformats.org/drawingml/2006/main">
                  <a:graphicData uri="http://schemas.microsoft.com/office/word/2010/wordprocessingGroup">
                    <wpg:wgp>
                      <wpg:cNvGrpSpPr/>
                      <wpg:grpSpPr>
                        <a:xfrm>
                          <a:off x="0" y="0"/>
                          <a:ext cx="6391275" cy="3495041"/>
                          <a:chOff x="0" y="0"/>
                          <a:chExt cx="6391275" cy="3495041"/>
                        </a:xfrm>
                      </wpg:grpSpPr>
                      <wpg:grpSp>
                        <wpg:cNvPr id="103" name="Group 103"/>
                        <wpg:cNvGrpSpPr/>
                        <wpg:grpSpPr>
                          <a:xfrm>
                            <a:off x="2152650" y="0"/>
                            <a:ext cx="4238625" cy="2059924"/>
                            <a:chOff x="0" y="0"/>
                            <a:chExt cx="4238625" cy="2059924"/>
                          </a:xfrm>
                        </wpg:grpSpPr>
                        <pic:pic xmlns:pic="http://schemas.openxmlformats.org/drawingml/2006/picture">
                          <pic:nvPicPr>
                            <pic:cNvPr id="101" name="Picture 10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9050" y="352426"/>
                              <a:ext cx="4219575" cy="1707498"/>
                            </a:xfrm>
                            <a:prstGeom prst="rect">
                              <a:avLst/>
                            </a:prstGeom>
                          </pic:spPr>
                        </pic:pic>
                        <wps:wsp>
                          <wps:cNvPr id="102" name="Text Box 102"/>
                          <wps:cNvSpPr txBox="1"/>
                          <wps:spPr>
                            <a:xfrm>
                              <a:off x="0" y="0"/>
                              <a:ext cx="4219490" cy="314325"/>
                            </a:xfrm>
                            <a:prstGeom prst="rect">
                              <a:avLst/>
                            </a:prstGeom>
                            <a:solidFill>
                              <a:schemeClr val="lt1"/>
                            </a:solidFill>
                            <a:ln w="6350">
                              <a:solidFill>
                                <a:prstClr val="black"/>
                              </a:solidFill>
                            </a:ln>
                          </wps:spPr>
                          <wps:txbx>
                            <w:txbxContent>
                              <w:p w14:paraId="67809121" w14:textId="322A73F4" w:rsidR="004F7D58" w:rsidRPr="009737E3" w:rsidRDefault="004F7D58" w:rsidP="004F7D58">
                                <w:pPr>
                                  <w:rPr>
                                    <w:lang w:val="en-US"/>
                                  </w:rPr>
                                </w:pPr>
                                <w:r w:rsidRPr="009737E3">
                                  <w:rPr>
                                    <w:b/>
                                    <w:bCs/>
                                    <w:lang w:val="en-US"/>
                                  </w:rPr>
                                  <w:t>Memory Game</w:t>
                                </w:r>
                                <w:r>
                                  <w:rPr>
                                    <w:lang w:val="en-US"/>
                                  </w:rPr>
                                  <w:t xml:space="preserve"> – Final Version of </w:t>
                                </w:r>
                                <w:r w:rsidR="00ED6519">
                                  <w:rPr>
                                    <w:lang w:val="en-US"/>
                                  </w:rPr>
                                  <w:t>user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 name="Group 115"/>
                        <wpg:cNvGrpSpPr/>
                        <wpg:grpSpPr>
                          <a:xfrm>
                            <a:off x="2505075" y="1609725"/>
                            <a:ext cx="2285999" cy="1885316"/>
                            <a:chOff x="2476500" y="600076"/>
                            <a:chExt cx="2285999" cy="1885925"/>
                          </a:xfrm>
                        </wpg:grpSpPr>
                        <wps:wsp>
                          <wps:cNvPr id="104" name="Rectangle 104"/>
                          <wps:cNvSpPr/>
                          <wps:spPr>
                            <a:xfrm>
                              <a:off x="3781424" y="600076"/>
                              <a:ext cx="981075" cy="44958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Connector 105"/>
                          <wps:cNvCnPr>
                            <a:stCxn id="104" idx="2"/>
                            <a:endCxn id="106" idx="0"/>
                          </wps:cNvCnPr>
                          <wps:spPr>
                            <a:xfrm flipH="1">
                              <a:off x="3500438" y="1049656"/>
                              <a:ext cx="771524" cy="255244"/>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2476500" y="1304901"/>
                              <a:ext cx="2047875" cy="118110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5F4C1" w14:textId="50DF7565" w:rsidR="004F7D58" w:rsidRPr="0039592A" w:rsidRDefault="004F7D58" w:rsidP="004F7D58">
                                <w:pPr>
                                  <w:jc w:val="center"/>
                                  <w:rPr>
                                    <w:color w:val="000000" w:themeColor="text1"/>
                                    <w:lang w:val="en-US"/>
                                  </w:rPr>
                                </w:pPr>
                                <w:r>
                                  <w:rPr>
                                    <w:color w:val="000000" w:themeColor="text1"/>
                                    <w:lang w:val="en-US"/>
                                  </w:rPr>
                                  <w:t>The save button closes the control and the user continues to play the memory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3" name="Group 113"/>
                        <wpg:cNvGrpSpPr/>
                        <wpg:grpSpPr>
                          <a:xfrm>
                            <a:off x="9525" y="0"/>
                            <a:ext cx="4705350" cy="1094740"/>
                            <a:chOff x="0" y="0"/>
                            <a:chExt cx="4705350" cy="1094740"/>
                          </a:xfrm>
                        </wpg:grpSpPr>
                        <wps:wsp>
                          <wps:cNvPr id="107" name="Rectangle 107"/>
                          <wps:cNvSpPr/>
                          <wps:spPr>
                            <a:xfrm>
                              <a:off x="3981450" y="409574"/>
                              <a:ext cx="723900" cy="561975"/>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Straight Connector 108"/>
                          <wps:cNvCnPr>
                            <a:stCxn id="107" idx="1"/>
                            <a:endCxn id="109" idx="3"/>
                          </wps:cNvCnPr>
                          <wps:spPr>
                            <a:xfrm flipH="1" flipV="1">
                              <a:off x="2066925" y="547370"/>
                              <a:ext cx="1914525" cy="143192"/>
                            </a:xfrm>
                            <a:prstGeom prst="line">
                              <a:avLst/>
                            </a:prstGeom>
                            <a:ln w="762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109" name="Rectangle 109"/>
                          <wps:cNvSpPr/>
                          <wps:spPr>
                            <a:xfrm>
                              <a:off x="0" y="0"/>
                              <a:ext cx="2066925" cy="1094740"/>
                            </a:xfrm>
                            <a:prstGeom prst="rect">
                              <a:avLst/>
                            </a:prstGeom>
                            <a:noFill/>
                            <a:ln w="762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9057A" w14:textId="15E59ECD" w:rsidR="004F7D58" w:rsidRPr="0039592A" w:rsidRDefault="004F7D58" w:rsidP="004F7D58">
                                <w:pPr>
                                  <w:jc w:val="center"/>
                                  <w:rPr>
                                    <w:color w:val="000000" w:themeColor="text1"/>
                                    <w:lang w:val="en-US"/>
                                  </w:rPr>
                                </w:pPr>
                                <w:r>
                                  <w:rPr>
                                    <w:color w:val="000000" w:themeColor="text1"/>
                                    <w:lang w:val="en-US"/>
                                  </w:rPr>
                                  <w:t>The volume Button is there so the user can mute their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0" y="1009650"/>
                            <a:ext cx="5810249" cy="1571623"/>
                            <a:chOff x="-38099" y="590549"/>
                            <a:chExt cx="5810249" cy="1572303"/>
                          </a:xfrm>
                        </wpg:grpSpPr>
                        <wps:wsp>
                          <wps:cNvPr id="110" name="Rectangle 110"/>
                          <wps:cNvSpPr/>
                          <wps:spPr>
                            <a:xfrm>
                              <a:off x="2857500" y="590549"/>
                              <a:ext cx="2914650" cy="638175"/>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Connector 111"/>
                          <wps:cNvCnPr>
                            <a:stCxn id="110" idx="1"/>
                            <a:endCxn id="112" idx="3"/>
                          </wps:cNvCnPr>
                          <wps:spPr>
                            <a:xfrm flipH="1">
                              <a:off x="1962151" y="909637"/>
                              <a:ext cx="895349" cy="557544"/>
                            </a:xfrm>
                            <a:prstGeom prst="line">
                              <a:avLst/>
                            </a:prstGeom>
                            <a:ln w="76200">
                              <a:solidFill>
                                <a:schemeClr val="accent3"/>
                              </a:solidFill>
                            </a:ln>
                          </wps:spPr>
                          <wps:style>
                            <a:lnRef idx="1">
                              <a:schemeClr val="accent1"/>
                            </a:lnRef>
                            <a:fillRef idx="0">
                              <a:schemeClr val="accent1"/>
                            </a:fillRef>
                            <a:effectRef idx="0">
                              <a:schemeClr val="accent1"/>
                            </a:effectRef>
                            <a:fontRef idx="minor">
                              <a:schemeClr val="tx1"/>
                            </a:fontRef>
                          </wps:style>
                          <wps:bodyPr/>
                        </wps:wsp>
                        <wps:wsp>
                          <wps:cNvPr id="112" name="Rectangle 112"/>
                          <wps:cNvSpPr/>
                          <wps:spPr>
                            <a:xfrm>
                              <a:off x="-38099" y="771510"/>
                              <a:ext cx="2000250" cy="1391342"/>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EC417" w14:textId="553909F4" w:rsidR="004F7D58" w:rsidRPr="0039592A" w:rsidRDefault="004F7D58" w:rsidP="004F7D58">
                                <w:pPr>
                                  <w:jc w:val="center"/>
                                  <w:rPr>
                                    <w:color w:val="000000" w:themeColor="text1"/>
                                    <w:lang w:val="en-US"/>
                                  </w:rPr>
                                </w:pPr>
                                <w:r>
                                  <w:rPr>
                                    <w:color w:val="000000" w:themeColor="text1"/>
                                    <w:lang w:val="en-US"/>
                                  </w:rPr>
                                  <w:t>The Volume up and down buttons are unique and is for the user to adjust the volume to their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F5F7E29" id="Group 134" o:spid="_x0000_s1113" style="position:absolute;margin-left:-53.25pt;margin-top:42.8pt;width:503.25pt;height:275.2pt;z-index:251723780" coordsize="63912,34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">
                <v:group id="Group 103" o:spid="_x0000_s1114" style="position:absolute;left:21526;width:42386;height:20599" coordsize="42386,2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 o:spid="_x0000_s1115" type="#_x0000_t75" style="position:absolute;left:190;top:3524;width:42196;height:17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">
                    <v:imagedata r:id="rId26" o:title=""/>
                  </v:shape>
                  <v:shapetype id="_x0000_t202" coordsize="21600,21600" o:spt="202" path="m,l,21600r21600,l21600,xe">
                    <v:stroke joinstyle="miter"/>
                    <v:path gradientshapeok="t" o:connecttype="rect"/>
                  </v:shapetype>
                  <v:shape id="Text Box 102" o:spid="_x0000_s1116" type="#_x0000_t202" style="position:absolute;width:4219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" fillcolor="white [3201]" strokeweight=".5pt">
                    <v:textbox>
                      <w:txbxContent>
                        <w:p w14:paraId="67809121" w14:textId="322A73F4" w:rsidR="004F7D58" w:rsidRPr="009737E3" w:rsidRDefault="004F7D58" w:rsidP="004F7D58">
                          <w:pPr>
                            <w:rPr>
                              <w:lang w:val="en-US"/>
                            </w:rPr>
                          </w:pPr>
                          <w:r w:rsidRPr="009737E3">
                            <w:rPr>
                              <w:b/>
                              <w:bCs/>
                              <w:lang w:val="en-US"/>
                            </w:rPr>
                            <w:t>Memory Game</w:t>
                          </w:r>
                          <w:r>
                            <w:rPr>
                              <w:lang w:val="en-US"/>
                            </w:rPr>
                            <w:t xml:space="preserve"> – Final Version of </w:t>
                          </w:r>
                          <w:r w:rsidR="00ED6519">
                            <w:rPr>
                              <w:lang w:val="en-US"/>
                            </w:rPr>
                            <w:t>user control</w:t>
                          </w:r>
                        </w:p>
                      </w:txbxContent>
                    </v:textbox>
                  </v:shape>
                </v:group>
                <v:group id="Group 115" o:spid="_x0000_s1117" style="position:absolute;left:25050;top:16097;width:22860;height:18853" coordorigin="24765,6000" coordsize="22859,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104" o:spid="_x0000_s1118" style="position:absolute;left:37814;top:6000;width:981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" filled="f" strokecolor="#f75952 [3204]" strokeweight="6pt"/>
                  <v:line id="Straight Connector 105" o:spid="_x0000_s1119" style="position:absolute;flip:x;visibility:visible;mso-wrap-style:square" from="35004,10496" to="42719,1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" strokecolor="#f75952 [3204]" strokeweight="6pt">
                    <v:stroke joinstyle="miter"/>
                  </v:line>
                  <v:rect id="Rectangle 106" o:spid="_x0000_s1120" style="position:absolute;left:24765;top:13049;width:20478;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" filled="f" strokecolor="#f75952 [3204]" strokeweight="6pt">
                    <v:textbox>
                      <w:txbxContent>
                        <w:p w14:paraId="5E45F4C1" w14:textId="50DF7565" w:rsidR="004F7D58" w:rsidRPr="0039592A" w:rsidRDefault="004F7D58" w:rsidP="004F7D58">
                          <w:pPr>
                            <w:jc w:val="center"/>
                            <w:rPr>
                              <w:color w:val="000000" w:themeColor="text1"/>
                              <w:lang w:val="en-US"/>
                            </w:rPr>
                          </w:pPr>
                          <w:r>
                            <w:rPr>
                              <w:color w:val="000000" w:themeColor="text1"/>
                              <w:lang w:val="en-US"/>
                            </w:rPr>
                            <w:t>The save button closes the control and the user continues to play the memory game</w:t>
                          </w:r>
                        </w:p>
                      </w:txbxContent>
                    </v:textbox>
                  </v:rect>
                </v:group>
                <v:group id="Group 113" o:spid="_x0000_s1121" style="position:absolute;left:95;width:47053;height:10947" coordsize="47053,1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107" o:spid="_x0000_s1122" style="position:absolute;left:39814;top:4095;width:7239;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" filled="f" strokecolor="#b67ac3 [3208]" strokeweight="6pt"/>
                  <v:line id="Straight Connector 108" o:spid="_x0000_s1123" style="position:absolute;flip:x y;visibility:visible;mso-wrap-style:square" from="20669,5473" to="39814,6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" strokecolor="#b67ac3 [3208]" strokeweight="6pt">
                    <v:stroke joinstyle="miter"/>
                  </v:line>
                  <v:rect id="Rectangle 109" o:spid="_x0000_s1124" style="position:absolute;width:20669;height:10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" filled="f" strokecolor="#b67ac3 [3208]" strokeweight="6pt">
                    <v:textbox>
                      <w:txbxContent>
                        <w:p w14:paraId="2519057A" w14:textId="15E59ECD" w:rsidR="004F7D58" w:rsidRPr="0039592A" w:rsidRDefault="004F7D58" w:rsidP="004F7D58">
                          <w:pPr>
                            <w:jc w:val="center"/>
                            <w:rPr>
                              <w:color w:val="000000" w:themeColor="text1"/>
                              <w:lang w:val="en-US"/>
                            </w:rPr>
                          </w:pPr>
                          <w:r>
                            <w:rPr>
                              <w:color w:val="000000" w:themeColor="text1"/>
                              <w:lang w:val="en-US"/>
                            </w:rPr>
                            <w:t>The volume Button is there so the user can mute their volume</w:t>
                          </w:r>
                        </w:p>
                      </w:txbxContent>
                    </v:textbox>
                  </v:rect>
                </v:group>
                <v:group id="Group 114" o:spid="_x0000_s1125" style="position:absolute;top:10096;width:58102;height:15716" coordorigin="-380,5905" coordsize="58102,15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angle 110" o:spid="_x0000_s1126" style="position:absolute;left:28575;top:5905;width:29146;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" filled="f" strokecolor="#f98a37 [3206]" strokeweight="6pt"/>
                  <v:line id="Straight Connector 111" o:spid="_x0000_s1127" style="position:absolute;flip:x;visibility:visible;mso-wrap-style:square" from="19621,9096" to="28575,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" strokecolor="#f98a37 [3206]" strokeweight="6pt">
                    <v:stroke joinstyle="miter"/>
                  </v:line>
                  <v:rect id="Rectangle 112" o:spid="_x0000_s1128" style="position:absolute;left:-380;top:7715;width:20001;height:13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" filled="f" strokecolor="#f98a37 [3206]" strokeweight="6pt">
                    <v:textbox>
                      <w:txbxContent>
                        <w:p w14:paraId="579EC417" w14:textId="553909F4" w:rsidR="004F7D58" w:rsidRPr="0039592A" w:rsidRDefault="004F7D58" w:rsidP="004F7D58">
                          <w:pPr>
                            <w:jc w:val="center"/>
                            <w:rPr>
                              <w:color w:val="000000" w:themeColor="text1"/>
                              <w:lang w:val="en-US"/>
                            </w:rPr>
                          </w:pPr>
                          <w:r>
                            <w:rPr>
                              <w:color w:val="000000" w:themeColor="text1"/>
                              <w:lang w:val="en-US"/>
                            </w:rPr>
                            <w:t>The Volume up and down buttons are unique and is for the user to adjust the volume to their needs</w:t>
                          </w:r>
                        </w:p>
                      </w:txbxContent>
                    </v:textbox>
                  </v:rect>
                </v:group>
              </v:group>
            </w:pict>
          </mc:Fallback>
        </mc:AlternateContent>
      </w:r>
      <w:r w:rsidR="00005E8F" w:rsidRPr="00005E8F">
        <w:t xml:space="preserve"> </w:t>
      </w:r>
      <w:r w:rsidR="00554035">
        <w:br w:type="page"/>
      </w:r>
    </w:p>
    <w:p w14:paraId="08904B45" w14:textId="509676E4" w:rsidR="00704A99" w:rsidRDefault="00704A99" w:rsidP="00704A99">
      <w:pPr>
        <w:pStyle w:val="Heading2"/>
      </w:pPr>
      <w:bookmarkStart w:id="5" w:name="_Toc69288714"/>
      <w:r>
        <w:rPr>
          <w:noProof/>
        </w:rPr>
        <w:lastRenderedPageBreak/>
        <w:t>Gantt Chart</w:t>
      </w:r>
      <w:r w:rsidR="00123A84">
        <w:rPr>
          <w:noProof/>
        </w:rPr>
        <w:t xml:space="preserve"> – Development Progress</w:t>
      </w:r>
      <w:bookmarkEnd w:id="5"/>
    </w:p>
    <w:p w14:paraId="119B02B5" w14:textId="200EA7A9" w:rsidR="00704A99" w:rsidRDefault="00123A84" w:rsidP="00123A84">
      <w:r>
        <w:t>The tasks I needed to do include:</w:t>
      </w:r>
    </w:p>
    <w:p w14:paraId="7E1C38AD" w14:textId="2ECA134C" w:rsidR="00123A84" w:rsidRDefault="00123A84" w:rsidP="00123A84">
      <w:pPr>
        <w:pStyle w:val="ListBullet"/>
      </w:pPr>
      <w:r>
        <w:t>Defining and understanding the problem</w:t>
      </w:r>
    </w:p>
    <w:p w14:paraId="4A637A7C" w14:textId="592971A3" w:rsidR="00E16180" w:rsidRDefault="00E16180" w:rsidP="00E16180">
      <w:pPr>
        <w:pStyle w:val="ListBullet"/>
      </w:pPr>
      <w:r>
        <w:t xml:space="preserve">Planning </w:t>
      </w:r>
    </w:p>
    <w:p w14:paraId="655ED39E" w14:textId="41559981" w:rsidR="00E16180" w:rsidRDefault="00E16180" w:rsidP="00E16180">
      <w:pPr>
        <w:pStyle w:val="ListBullet"/>
      </w:pPr>
      <w:r>
        <w:t>Design</w:t>
      </w:r>
      <w:r w:rsidR="00C74ECA">
        <w:t>ing</w:t>
      </w:r>
      <w:r w:rsidR="003A5B3B">
        <w:t xml:space="preserve"> the memory game</w:t>
      </w:r>
    </w:p>
    <w:p w14:paraId="01E935CF" w14:textId="6FDB43F7" w:rsidR="00E16180" w:rsidRDefault="00E16180" w:rsidP="00E16180">
      <w:pPr>
        <w:pStyle w:val="ListBullet"/>
      </w:pPr>
      <w:r>
        <w:t>Implementing</w:t>
      </w:r>
      <w:r w:rsidR="00DE5B9C">
        <w:t xml:space="preserve"> (Coding)</w:t>
      </w:r>
    </w:p>
    <w:p w14:paraId="6AC1FEC5" w14:textId="2B620A8F" w:rsidR="00E16180" w:rsidRDefault="00E16180" w:rsidP="00E16180">
      <w:pPr>
        <w:pStyle w:val="ListBullet"/>
      </w:pPr>
      <w:r>
        <w:t xml:space="preserve">Testing the Solution </w:t>
      </w:r>
      <w:r w:rsidR="00DE5B9C">
        <w:t>(</w:t>
      </w:r>
      <w:r>
        <w:t>Debugging</w:t>
      </w:r>
      <w:r w:rsidR="00DE5B9C">
        <w:t>)</w:t>
      </w:r>
    </w:p>
    <w:p w14:paraId="3B939C9C" w14:textId="77777777" w:rsidR="00E60970" w:rsidRDefault="00E16180" w:rsidP="00E60970">
      <w:pPr>
        <w:pStyle w:val="ListBullet"/>
      </w:pPr>
      <w:r>
        <w:t>Refinement</w:t>
      </w:r>
    </w:p>
    <w:p w14:paraId="4D4FB792" w14:textId="0A8F1B2E" w:rsidR="00704A99" w:rsidRDefault="00E16180" w:rsidP="00E60970">
      <w:pPr>
        <w:pStyle w:val="ListBullet"/>
      </w:pPr>
      <w:r>
        <w:t xml:space="preserve">Documentation creation </w:t>
      </w:r>
    </w:p>
    <w:p w14:paraId="0ED92819" w14:textId="074A237A" w:rsidR="00E60970" w:rsidRDefault="00E60970">
      <w:r>
        <w:t>Below is the outline of the week-by-week progress of the creation of my memory game. The Gantt chart is at the end of the outline.</w:t>
      </w:r>
    </w:p>
    <w:p w14:paraId="45050264" w14:textId="1AAC230A" w:rsidR="00E60970" w:rsidRPr="00741A0D" w:rsidRDefault="00E60970" w:rsidP="00741A0D">
      <w:pPr>
        <w:pStyle w:val="Author"/>
        <w:rPr>
          <w:rStyle w:val="Emphasis"/>
        </w:rPr>
      </w:pPr>
      <w:r w:rsidRPr="00741A0D">
        <w:rPr>
          <w:rStyle w:val="Emphasis"/>
        </w:rPr>
        <w:t>Week 1</w:t>
      </w:r>
      <w:r w:rsidR="005D557A" w:rsidRPr="00741A0D">
        <w:rPr>
          <w:rStyle w:val="Emphasis"/>
        </w:rPr>
        <w:t>-</w:t>
      </w:r>
      <w:r w:rsidRPr="00741A0D">
        <w:rPr>
          <w:rStyle w:val="Emphasis"/>
        </w:rPr>
        <w:t>2</w:t>
      </w:r>
    </w:p>
    <w:p w14:paraId="1EC8837B" w14:textId="77777777" w:rsidR="00E60970" w:rsidRPr="00E60970" w:rsidRDefault="00E60970">
      <w:pPr>
        <w:rPr>
          <w:b/>
          <w:bCs/>
        </w:rPr>
      </w:pPr>
      <w:r w:rsidRPr="00E60970">
        <w:rPr>
          <w:b/>
          <w:bCs/>
        </w:rPr>
        <w:t>Planned tasks</w:t>
      </w:r>
    </w:p>
    <w:p w14:paraId="014118F5" w14:textId="77777777" w:rsidR="00E60970" w:rsidRDefault="00E60970" w:rsidP="00E60970">
      <w:pPr>
        <w:pStyle w:val="ListParagraph"/>
        <w:numPr>
          <w:ilvl w:val="0"/>
          <w:numId w:val="18"/>
        </w:numPr>
      </w:pPr>
      <w:r w:rsidRPr="00900BB9">
        <w:t>Complete the defining and understanding the problem</w:t>
      </w:r>
      <w:r>
        <w:t xml:space="preserve"> process and document it</w:t>
      </w:r>
    </w:p>
    <w:p w14:paraId="2639533E" w14:textId="02651C14" w:rsidR="00E60970" w:rsidRPr="00E60970" w:rsidRDefault="00E60970" w:rsidP="00E60970">
      <w:pPr>
        <w:rPr>
          <w:b/>
          <w:bCs/>
        </w:rPr>
      </w:pPr>
      <w:r w:rsidRPr="00E60970">
        <w:rPr>
          <w:b/>
          <w:bCs/>
        </w:rPr>
        <w:t>What was actually done in the week</w:t>
      </w:r>
    </w:p>
    <w:p w14:paraId="47CB066E" w14:textId="5DA83F50" w:rsidR="00E60970" w:rsidRPr="00900BB9" w:rsidRDefault="00E60970" w:rsidP="00E60970">
      <w:pPr>
        <w:pStyle w:val="ListParagraph"/>
        <w:numPr>
          <w:ilvl w:val="0"/>
          <w:numId w:val="18"/>
        </w:numPr>
      </w:pPr>
      <w:r>
        <w:t xml:space="preserve">Completed </w:t>
      </w:r>
      <w:r w:rsidRPr="00900BB9">
        <w:t>the defining and understanding the problem process and documented it</w:t>
      </w:r>
    </w:p>
    <w:p w14:paraId="5D77132A" w14:textId="77C3A195" w:rsidR="00E60970" w:rsidRDefault="00E60970" w:rsidP="00E60970">
      <w:pPr>
        <w:pStyle w:val="ListParagraph"/>
        <w:numPr>
          <w:ilvl w:val="0"/>
          <w:numId w:val="18"/>
        </w:numPr>
      </w:pPr>
      <w:r w:rsidRPr="00900BB9">
        <w:t>Completed the planning of the features</w:t>
      </w:r>
      <w:r>
        <w:t xml:space="preserve"> and planned the brief screen design</w:t>
      </w:r>
    </w:p>
    <w:p w14:paraId="7A90327D" w14:textId="40E357C5" w:rsidR="00C642DB" w:rsidRDefault="00DB193A" w:rsidP="00C642DB">
      <w:r w:rsidRPr="00DB193A">
        <w:t>In this week, I successfully finished the Defining and Understanding the Problem stage as planned. I determined the requirements of the system and did some research on how much I could include in the software. I gathered a list of requirements and inputted into a text file for future reference. I spent less time than planned on Planning</w:t>
      </w:r>
      <w:r w:rsidR="009102D4">
        <w:t xml:space="preserve"> the f</w:t>
      </w:r>
      <w:r w:rsidRPr="00DB193A">
        <w:t>eatures.</w:t>
      </w:r>
    </w:p>
    <w:p w14:paraId="3B578C89" w14:textId="77777777" w:rsidR="00A81F8C" w:rsidRDefault="00A81F8C" w:rsidP="00DF5DA0"/>
    <w:p w14:paraId="1506266A" w14:textId="77777777" w:rsidR="00A81F8C" w:rsidRDefault="00A81F8C" w:rsidP="00DF5DA0"/>
    <w:p w14:paraId="19DAC037" w14:textId="28B724A9" w:rsidR="004D1EA7" w:rsidRPr="00A81F8C" w:rsidRDefault="00DF5DA0" w:rsidP="00A81F8C">
      <w:pPr>
        <w:pStyle w:val="Author"/>
        <w:rPr>
          <w:rStyle w:val="Emphasis"/>
        </w:rPr>
      </w:pPr>
      <w:r w:rsidRPr="00A81F8C">
        <w:rPr>
          <w:rStyle w:val="Emphasis"/>
        </w:rPr>
        <w:lastRenderedPageBreak/>
        <w:t>Week 2-3</w:t>
      </w:r>
    </w:p>
    <w:p w14:paraId="7618DC2A" w14:textId="77777777" w:rsidR="00664F95" w:rsidRPr="00BC7EDE" w:rsidRDefault="004D1EA7" w:rsidP="00DF5DA0">
      <w:pPr>
        <w:rPr>
          <w:b/>
          <w:bCs/>
        </w:rPr>
      </w:pPr>
      <w:r w:rsidRPr="00BC7EDE">
        <w:rPr>
          <w:b/>
          <w:bCs/>
        </w:rPr>
        <w:t>Planned Tasks</w:t>
      </w:r>
    </w:p>
    <w:p w14:paraId="0CAAB68A" w14:textId="07F1A2CA" w:rsidR="00873139" w:rsidRDefault="00664F95" w:rsidP="00DA2346">
      <w:pPr>
        <w:pStyle w:val="ListParagraph"/>
        <w:numPr>
          <w:ilvl w:val="0"/>
          <w:numId w:val="19"/>
        </w:numPr>
      </w:pPr>
      <w:r>
        <w:t xml:space="preserve">Complete the </w:t>
      </w:r>
      <w:r w:rsidR="00723146">
        <w:t>d</w:t>
      </w:r>
      <w:r w:rsidR="00873139">
        <w:t>esign of the memory game</w:t>
      </w:r>
    </w:p>
    <w:p w14:paraId="5BFEDD1F" w14:textId="28344117" w:rsidR="00900BB9" w:rsidRDefault="00900BB9" w:rsidP="00900BB9">
      <w:pPr>
        <w:pStyle w:val="ListParagraph"/>
        <w:numPr>
          <w:ilvl w:val="0"/>
          <w:numId w:val="19"/>
        </w:numPr>
      </w:pPr>
      <w:r>
        <w:t>Complet</w:t>
      </w:r>
      <w:r w:rsidRPr="00772B45">
        <w:t>e the planning of the features and a brief plan of the screen design</w:t>
      </w:r>
    </w:p>
    <w:p w14:paraId="768D9A46" w14:textId="437F44B2" w:rsidR="00342E64" w:rsidRPr="00564429" w:rsidRDefault="00342E64" w:rsidP="00342E64">
      <w:pPr>
        <w:rPr>
          <w:b/>
          <w:bCs/>
        </w:rPr>
      </w:pPr>
      <w:r w:rsidRPr="00564429">
        <w:rPr>
          <w:b/>
          <w:bCs/>
        </w:rPr>
        <w:t>What was actually done</w:t>
      </w:r>
    </w:p>
    <w:p w14:paraId="489ECE2D" w14:textId="13FBC50B" w:rsidR="007B3965" w:rsidRDefault="00C51DF7" w:rsidP="00440B52">
      <w:pPr>
        <w:pStyle w:val="ListParagraph"/>
        <w:numPr>
          <w:ilvl w:val="0"/>
          <w:numId w:val="19"/>
        </w:numPr>
      </w:pPr>
      <w:r>
        <w:t xml:space="preserve">Completed first design of the memory game, but </w:t>
      </w:r>
      <w:r w:rsidR="00E9494B">
        <w:t>yet to be improved</w:t>
      </w:r>
    </w:p>
    <w:p w14:paraId="7B707688" w14:textId="19FF392F" w:rsidR="001B5E89" w:rsidRDefault="00A10CDD" w:rsidP="00DF5DA0">
      <w:r>
        <w:t xml:space="preserve">This week was </w:t>
      </w:r>
      <w:r w:rsidR="007A2D78">
        <w:t>purely spent on creating a</w:t>
      </w:r>
      <w:r w:rsidR="00F4697A">
        <w:t xml:space="preserve">n easy </w:t>
      </w:r>
      <w:r w:rsidR="007A2D78">
        <w:t>and simple</w:t>
      </w:r>
      <w:r w:rsidR="00F4697A">
        <w:t xml:space="preserve"> </w:t>
      </w:r>
      <w:r w:rsidR="008729AD">
        <w:t xml:space="preserve">screen </w:t>
      </w:r>
      <w:r w:rsidR="00F4697A">
        <w:t>design</w:t>
      </w:r>
      <w:r w:rsidR="008729AD">
        <w:t xml:space="preserve">. </w:t>
      </w:r>
      <w:r w:rsidR="00935641">
        <w:t xml:space="preserve">I also created the 20 picture boxes yet to be coded in my first design, as well as all the visuals </w:t>
      </w:r>
      <w:r w:rsidR="00BB7196">
        <w:t xml:space="preserve">such as </w:t>
      </w:r>
      <w:r w:rsidR="004F637D">
        <w:t xml:space="preserve">timer value, score and </w:t>
      </w:r>
      <w:r w:rsidR="00CB48CF">
        <w:t>start/stop button.</w:t>
      </w:r>
      <w:r w:rsidR="00F41C0D">
        <w:t xml:space="preserve"> Due to other </w:t>
      </w:r>
      <w:r w:rsidR="00FE7302">
        <w:t>assignments</w:t>
      </w:r>
      <w:r w:rsidR="00F41C0D">
        <w:t xml:space="preserve"> and </w:t>
      </w:r>
      <w:r w:rsidR="00B76A44">
        <w:t xml:space="preserve">the fact that </w:t>
      </w:r>
      <w:r w:rsidR="00116241">
        <w:t>the design is complicated, I did not end up completing the design this week.</w:t>
      </w:r>
    </w:p>
    <w:p w14:paraId="73B6DE4D" w14:textId="079F0ADD" w:rsidR="00116241" w:rsidRPr="00A81F8C" w:rsidRDefault="00116241" w:rsidP="00DF5DA0">
      <w:pPr>
        <w:rPr>
          <w:rStyle w:val="Emphasis"/>
          <w:b/>
          <w:bCs/>
          <w:sz w:val="30"/>
          <w:szCs w:val="30"/>
        </w:rPr>
      </w:pPr>
      <w:r w:rsidRPr="00A81F8C">
        <w:rPr>
          <w:rStyle w:val="Emphasis"/>
          <w:b/>
          <w:bCs/>
          <w:sz w:val="30"/>
          <w:szCs w:val="30"/>
        </w:rPr>
        <w:t>Week 3-</w:t>
      </w:r>
      <w:r w:rsidR="00DC2F7C" w:rsidRPr="00A81F8C">
        <w:rPr>
          <w:rStyle w:val="Emphasis"/>
          <w:b/>
          <w:bCs/>
          <w:sz w:val="30"/>
          <w:szCs w:val="30"/>
        </w:rPr>
        <w:t>4</w:t>
      </w:r>
    </w:p>
    <w:p w14:paraId="6D4D78CE" w14:textId="3BE7EBD4" w:rsidR="009E0D51" w:rsidRPr="004F5318" w:rsidRDefault="009E0D51" w:rsidP="00DF5DA0">
      <w:pPr>
        <w:rPr>
          <w:b/>
          <w:bCs/>
        </w:rPr>
      </w:pPr>
      <w:r w:rsidRPr="004F5318">
        <w:rPr>
          <w:b/>
          <w:bCs/>
        </w:rPr>
        <w:t>Planned tasks</w:t>
      </w:r>
    </w:p>
    <w:p w14:paraId="73B73378" w14:textId="00BD1AA1" w:rsidR="005218A9" w:rsidRDefault="001F5592" w:rsidP="00DF5DA0">
      <w:pPr>
        <w:pStyle w:val="ListParagraph"/>
        <w:numPr>
          <w:ilvl w:val="0"/>
          <w:numId w:val="19"/>
        </w:numPr>
      </w:pPr>
      <w:r>
        <w:t>C</w:t>
      </w:r>
      <w:r w:rsidR="00CF7220">
        <w:t xml:space="preserve">omplete the second design </w:t>
      </w:r>
      <w:r w:rsidR="00CD31BC">
        <w:t>of the memory puzzle</w:t>
      </w:r>
    </w:p>
    <w:p w14:paraId="13F1D859" w14:textId="45A2E634" w:rsidR="005218A9" w:rsidRDefault="00DC7CE9" w:rsidP="00DF5DA0">
      <w:pPr>
        <w:pStyle w:val="ListParagraph"/>
        <w:numPr>
          <w:ilvl w:val="0"/>
          <w:numId w:val="19"/>
        </w:numPr>
      </w:pPr>
      <w:r>
        <w:t>Begin</w:t>
      </w:r>
      <w:r w:rsidR="00A6426F">
        <w:t xml:space="preserve"> the </w:t>
      </w:r>
      <w:r w:rsidR="000B117A">
        <w:t xml:space="preserve">basic </w:t>
      </w:r>
      <w:r w:rsidR="00A6426F">
        <w:t>coding for the game, start/stop buttons and the coding of arrays</w:t>
      </w:r>
      <w:r w:rsidR="00772B45">
        <w:t xml:space="preserve"> (implementing)</w:t>
      </w:r>
    </w:p>
    <w:p w14:paraId="7F325459" w14:textId="6C21558A" w:rsidR="00A6426F" w:rsidRDefault="00DC7CE9" w:rsidP="00DF5DA0">
      <w:pPr>
        <w:pStyle w:val="ListParagraph"/>
        <w:numPr>
          <w:ilvl w:val="0"/>
          <w:numId w:val="19"/>
        </w:numPr>
      </w:pPr>
      <w:r>
        <w:t xml:space="preserve">Test the memory game </w:t>
      </w:r>
      <w:r w:rsidR="004B77BC">
        <w:t>by debugging</w:t>
      </w:r>
    </w:p>
    <w:p w14:paraId="60F2E4F1" w14:textId="77777777" w:rsidR="007B3965" w:rsidRPr="004F5318" w:rsidRDefault="007B3965" w:rsidP="005218A9">
      <w:pPr>
        <w:rPr>
          <w:b/>
          <w:bCs/>
        </w:rPr>
      </w:pPr>
      <w:r w:rsidRPr="004F5318">
        <w:rPr>
          <w:b/>
          <w:bCs/>
        </w:rPr>
        <w:t xml:space="preserve">What was actually done </w:t>
      </w:r>
    </w:p>
    <w:p w14:paraId="2241AA9E" w14:textId="77777777" w:rsidR="007F2F48" w:rsidRDefault="007F2F48" w:rsidP="007F2F48">
      <w:pPr>
        <w:pStyle w:val="ListParagraph"/>
        <w:numPr>
          <w:ilvl w:val="0"/>
          <w:numId w:val="19"/>
        </w:numPr>
      </w:pPr>
      <w:r>
        <w:t>Completed the second design of the memory puzzle</w:t>
      </w:r>
    </w:p>
    <w:p w14:paraId="0FD77659" w14:textId="77777777" w:rsidR="00AA0F33" w:rsidRDefault="007F2F48" w:rsidP="005218A9">
      <w:pPr>
        <w:pStyle w:val="ListParagraph"/>
        <w:numPr>
          <w:ilvl w:val="0"/>
          <w:numId w:val="19"/>
        </w:numPr>
      </w:pPr>
      <w:r>
        <w:t>Begun the basic coding for the game, start/stop buttons and the coding of arrays</w:t>
      </w:r>
    </w:p>
    <w:p w14:paraId="528F13D6" w14:textId="29F7507C" w:rsidR="007B3965" w:rsidRDefault="007F2F48" w:rsidP="005218A9">
      <w:pPr>
        <w:pStyle w:val="ListParagraph"/>
        <w:numPr>
          <w:ilvl w:val="0"/>
          <w:numId w:val="19"/>
        </w:numPr>
      </w:pPr>
      <w:r>
        <w:t>The testing was also begun as to test if the memory puzzle works and if it produces the required outcome</w:t>
      </w:r>
    </w:p>
    <w:p w14:paraId="3048BD3E" w14:textId="7B6F4A18" w:rsidR="005218A9" w:rsidRDefault="00F30336" w:rsidP="005218A9">
      <w:r>
        <w:t xml:space="preserve">This week </w:t>
      </w:r>
      <w:r w:rsidR="0071314B">
        <w:t xml:space="preserve">was spent on making a better design for my memory game that better suited the game. </w:t>
      </w:r>
      <w:r w:rsidR="00292C8A">
        <w:t>I also spent time starting the coding of the memory game</w:t>
      </w:r>
      <w:r w:rsidR="00BA572A">
        <w:t xml:space="preserve">, but just the simple things such as arrays and start/stop buttons. </w:t>
      </w:r>
      <w:r w:rsidR="00BD65DE">
        <w:t xml:space="preserve">Testing (Debugging) was carried out </w:t>
      </w:r>
      <w:r w:rsidR="00BD65DE">
        <w:lastRenderedPageBreak/>
        <w:t>this week, to test if the code works</w:t>
      </w:r>
      <w:r w:rsidR="00491D7F">
        <w:t xml:space="preserve"> and if it produces the </w:t>
      </w:r>
      <w:r w:rsidR="00D96C53">
        <w:t>intended result</w:t>
      </w:r>
      <w:r w:rsidR="000717B3">
        <w:t xml:space="preserve">. </w:t>
      </w:r>
    </w:p>
    <w:p w14:paraId="6779F6EC" w14:textId="4829C13D" w:rsidR="00B473FD" w:rsidRPr="00A81F8C" w:rsidRDefault="00B473FD" w:rsidP="00DF5DA0">
      <w:pPr>
        <w:rPr>
          <w:rStyle w:val="Emphasis"/>
          <w:b/>
          <w:bCs/>
          <w:sz w:val="30"/>
          <w:szCs w:val="30"/>
        </w:rPr>
      </w:pPr>
      <w:r w:rsidRPr="00A81F8C">
        <w:rPr>
          <w:rStyle w:val="Emphasis"/>
          <w:b/>
          <w:bCs/>
          <w:sz w:val="30"/>
          <w:szCs w:val="30"/>
        </w:rPr>
        <w:t>Week 4-5</w:t>
      </w:r>
    </w:p>
    <w:p w14:paraId="5357390E" w14:textId="73484C9E" w:rsidR="005A210C" w:rsidRPr="005D557A" w:rsidRDefault="005A210C" w:rsidP="00DF5DA0">
      <w:pPr>
        <w:rPr>
          <w:b/>
        </w:rPr>
      </w:pPr>
      <w:r w:rsidRPr="005D557A">
        <w:rPr>
          <w:b/>
        </w:rPr>
        <w:t>Planned Tasks</w:t>
      </w:r>
    </w:p>
    <w:p w14:paraId="245C3667" w14:textId="7899510D" w:rsidR="00DF5DD5" w:rsidRDefault="006A115E" w:rsidP="00C4734C">
      <w:pPr>
        <w:pStyle w:val="ListParagraph"/>
        <w:numPr>
          <w:ilvl w:val="0"/>
          <w:numId w:val="19"/>
        </w:numPr>
      </w:pPr>
      <w:r>
        <w:t>C</w:t>
      </w:r>
      <w:r w:rsidR="000713C3">
        <w:t>omplet</w:t>
      </w:r>
      <w:r>
        <w:t xml:space="preserve">e </w:t>
      </w:r>
      <w:r w:rsidR="000713C3">
        <w:t xml:space="preserve">the design for the </w:t>
      </w:r>
      <w:r w:rsidR="002A0933">
        <w:t xml:space="preserve">starting screen for the memory puzzle. </w:t>
      </w:r>
    </w:p>
    <w:p w14:paraId="57D0A086" w14:textId="7817442B" w:rsidR="00171981" w:rsidRDefault="00171981" w:rsidP="00C4734C">
      <w:pPr>
        <w:pStyle w:val="ListParagraph"/>
        <w:numPr>
          <w:ilvl w:val="0"/>
          <w:numId w:val="19"/>
        </w:numPr>
      </w:pPr>
      <w:r>
        <w:t>Code the Starting screen buttons</w:t>
      </w:r>
      <w:r w:rsidR="00772B45">
        <w:t xml:space="preserve"> (implementing)</w:t>
      </w:r>
    </w:p>
    <w:p w14:paraId="31151DCD" w14:textId="208E9F49" w:rsidR="00C16B4A" w:rsidRDefault="004D0EF6" w:rsidP="00C4734C">
      <w:pPr>
        <w:pStyle w:val="ListParagraph"/>
        <w:numPr>
          <w:ilvl w:val="0"/>
          <w:numId w:val="19"/>
        </w:numPr>
      </w:pPr>
      <w:r>
        <w:t xml:space="preserve">Testing (Debugging) the </w:t>
      </w:r>
      <w:r w:rsidR="005A0C7D">
        <w:t>solution</w:t>
      </w:r>
    </w:p>
    <w:p w14:paraId="5052094F" w14:textId="77777777" w:rsidR="005A210C" w:rsidRPr="005D557A" w:rsidRDefault="005A210C" w:rsidP="00DF5DA0">
      <w:pPr>
        <w:rPr>
          <w:b/>
        </w:rPr>
      </w:pPr>
      <w:r w:rsidRPr="005D557A">
        <w:rPr>
          <w:b/>
        </w:rPr>
        <w:t xml:space="preserve">What was actually done </w:t>
      </w:r>
    </w:p>
    <w:p w14:paraId="459F121C" w14:textId="77777777" w:rsidR="000C514D" w:rsidRDefault="003B0472" w:rsidP="00DF5DA0">
      <w:pPr>
        <w:pStyle w:val="ListParagraph"/>
        <w:numPr>
          <w:ilvl w:val="0"/>
          <w:numId w:val="21"/>
        </w:numPr>
      </w:pPr>
      <w:r>
        <w:t>I completed the design for the starting screen for the memory puzzle.</w:t>
      </w:r>
    </w:p>
    <w:p w14:paraId="0E9144AD" w14:textId="49BE99DC" w:rsidR="00AB5711" w:rsidRDefault="00536707" w:rsidP="00DF5DA0">
      <w:pPr>
        <w:pStyle w:val="ListParagraph"/>
        <w:numPr>
          <w:ilvl w:val="0"/>
          <w:numId w:val="21"/>
        </w:numPr>
      </w:pPr>
      <w:r>
        <w:t>I coded the starting screen buttons</w:t>
      </w:r>
    </w:p>
    <w:p w14:paraId="718FB3D9" w14:textId="7DE67464" w:rsidR="005A0C7D" w:rsidRDefault="00536707" w:rsidP="00DF5DA0">
      <w:pPr>
        <w:pStyle w:val="ListParagraph"/>
        <w:numPr>
          <w:ilvl w:val="0"/>
          <w:numId w:val="21"/>
        </w:numPr>
      </w:pPr>
      <w:r>
        <w:t xml:space="preserve">I </w:t>
      </w:r>
      <w:r w:rsidR="00705D63">
        <w:t>c</w:t>
      </w:r>
      <w:r>
        <w:t xml:space="preserve">reated the </w:t>
      </w:r>
      <w:r w:rsidR="008B6431">
        <w:t xml:space="preserve">user interface screen for the </w:t>
      </w:r>
      <w:r w:rsidR="00126DB4">
        <w:t>settings</w:t>
      </w:r>
    </w:p>
    <w:p w14:paraId="0A0BD410" w14:textId="11607E49" w:rsidR="00536707" w:rsidRDefault="005A0C7D" w:rsidP="00DF5DA0">
      <w:pPr>
        <w:pStyle w:val="ListParagraph"/>
        <w:numPr>
          <w:ilvl w:val="0"/>
          <w:numId w:val="21"/>
        </w:numPr>
      </w:pPr>
      <w:r>
        <w:t>I also tested the solution to see if it meets the expected outcome</w:t>
      </w:r>
      <w:r w:rsidR="00126DB4">
        <w:t xml:space="preserve"> </w:t>
      </w:r>
    </w:p>
    <w:p w14:paraId="4A84D5ED" w14:textId="494B6F23" w:rsidR="00332D42" w:rsidRDefault="005E35F2" w:rsidP="00DF5DA0">
      <w:r>
        <w:t xml:space="preserve">I decided </w:t>
      </w:r>
      <w:r w:rsidR="002F198F">
        <w:t xml:space="preserve">to </w:t>
      </w:r>
      <w:r w:rsidR="0014471D">
        <w:t>create the starting screen</w:t>
      </w:r>
      <w:r>
        <w:t xml:space="preserve"> due to the fact that there would be different game modes: easy, medium and hard</w:t>
      </w:r>
      <w:r w:rsidR="00866580">
        <w:t xml:space="preserve">, and for </w:t>
      </w:r>
      <w:r w:rsidR="002308FF">
        <w:t>the user to adjust the volume.</w:t>
      </w:r>
      <w:r w:rsidR="001C3552">
        <w:t xml:space="preserve"> </w:t>
      </w:r>
      <w:r w:rsidR="00A50D25">
        <w:t xml:space="preserve">I finished this start screen this week as planned, </w:t>
      </w:r>
      <w:r w:rsidR="005D557A">
        <w:t>as well as coding the buttons</w:t>
      </w:r>
      <w:r w:rsidR="005A0C7D">
        <w:t xml:space="preserve">. The </w:t>
      </w:r>
      <w:r w:rsidR="005D557A">
        <w:t>user interface screen</w:t>
      </w:r>
      <w:r w:rsidR="005A0C7D">
        <w:t xml:space="preserve"> was created in advance, since I had more time to work on the assignment this week.</w:t>
      </w:r>
    </w:p>
    <w:p w14:paraId="75C3E567" w14:textId="35DAEDAF" w:rsidR="00994446" w:rsidRPr="00A81F8C" w:rsidRDefault="00994446" w:rsidP="00DF5DA0">
      <w:pPr>
        <w:rPr>
          <w:rStyle w:val="Emphasis"/>
          <w:b/>
          <w:bCs/>
          <w:sz w:val="30"/>
          <w:szCs w:val="30"/>
        </w:rPr>
      </w:pPr>
      <w:r w:rsidRPr="00A81F8C">
        <w:rPr>
          <w:rStyle w:val="Emphasis"/>
          <w:b/>
          <w:bCs/>
          <w:sz w:val="30"/>
          <w:szCs w:val="30"/>
        </w:rPr>
        <w:t>Week 5-6</w:t>
      </w:r>
    </w:p>
    <w:p w14:paraId="25E80726" w14:textId="77777777" w:rsidR="005D557A" w:rsidRPr="005D557A" w:rsidRDefault="005D557A" w:rsidP="005D557A">
      <w:pPr>
        <w:rPr>
          <w:b/>
          <w:bCs/>
        </w:rPr>
      </w:pPr>
      <w:r w:rsidRPr="005D557A">
        <w:rPr>
          <w:b/>
          <w:bCs/>
        </w:rPr>
        <w:t>Planned Tasks</w:t>
      </w:r>
    </w:p>
    <w:p w14:paraId="644F0166" w14:textId="7010EF6A" w:rsidR="005D557A" w:rsidRDefault="005D557A" w:rsidP="005D557A">
      <w:pPr>
        <w:pStyle w:val="ListParagraph"/>
        <w:numPr>
          <w:ilvl w:val="0"/>
          <w:numId w:val="19"/>
        </w:numPr>
      </w:pPr>
      <w:r>
        <w:t>Complete</w:t>
      </w:r>
      <w:r w:rsidR="005A0C7D">
        <w:t xml:space="preserve"> and improve the code for the starting form and the memory puzzle easy form </w:t>
      </w:r>
      <w:r w:rsidR="00BD5A24">
        <w:t>(refining)</w:t>
      </w:r>
    </w:p>
    <w:p w14:paraId="60A709D2" w14:textId="3C892493" w:rsidR="0098772F" w:rsidRDefault="0098772F" w:rsidP="005D557A">
      <w:pPr>
        <w:pStyle w:val="ListParagraph"/>
        <w:numPr>
          <w:ilvl w:val="0"/>
          <w:numId w:val="19"/>
        </w:numPr>
      </w:pPr>
      <w:r>
        <w:t xml:space="preserve">Create </w:t>
      </w:r>
      <w:r w:rsidR="009C6687">
        <w:t xml:space="preserve">and code </w:t>
      </w:r>
      <w:r>
        <w:t>the medium level form for the memory game</w:t>
      </w:r>
      <w:r w:rsidR="00BD5A24">
        <w:t xml:space="preserve"> (implementing)</w:t>
      </w:r>
    </w:p>
    <w:p w14:paraId="45F59C11" w14:textId="77777777" w:rsidR="005D557A" w:rsidRPr="005D557A" w:rsidRDefault="005D557A" w:rsidP="005D557A">
      <w:pPr>
        <w:rPr>
          <w:b/>
          <w:bCs/>
        </w:rPr>
      </w:pPr>
      <w:r w:rsidRPr="005D557A">
        <w:rPr>
          <w:b/>
          <w:bCs/>
        </w:rPr>
        <w:t xml:space="preserve">What was actually done </w:t>
      </w:r>
    </w:p>
    <w:p w14:paraId="0BD3DDD1" w14:textId="0D77BD47" w:rsidR="005D557A" w:rsidRDefault="005D557A" w:rsidP="005D557A">
      <w:pPr>
        <w:pStyle w:val="ListParagraph"/>
        <w:numPr>
          <w:ilvl w:val="0"/>
          <w:numId w:val="21"/>
        </w:numPr>
      </w:pPr>
      <w:r>
        <w:t xml:space="preserve">I completed </w:t>
      </w:r>
      <w:r w:rsidR="0098772F">
        <w:t xml:space="preserve">and improved </w:t>
      </w:r>
      <w:r>
        <w:t xml:space="preserve">the </w:t>
      </w:r>
      <w:r w:rsidR="0098772F">
        <w:t>code</w:t>
      </w:r>
      <w:r>
        <w:t xml:space="preserve"> for the starting screen for the memory </w:t>
      </w:r>
    </w:p>
    <w:p w14:paraId="45A5043D" w14:textId="52AEFE68" w:rsidR="00134FF6" w:rsidRDefault="00134FF6" w:rsidP="005D557A">
      <w:pPr>
        <w:pStyle w:val="ListParagraph"/>
        <w:numPr>
          <w:ilvl w:val="0"/>
          <w:numId w:val="21"/>
        </w:numPr>
      </w:pPr>
      <w:r>
        <w:lastRenderedPageBreak/>
        <w:t>Created the medium level form for the memory game and coded it</w:t>
      </w:r>
    </w:p>
    <w:p w14:paraId="2ADD31E2" w14:textId="7D5B3037" w:rsidR="005D557A" w:rsidRDefault="005D557A" w:rsidP="005D557A">
      <w:pPr>
        <w:ind w:left="360"/>
      </w:pPr>
      <w:r>
        <w:t xml:space="preserve">I </w:t>
      </w:r>
      <w:r w:rsidR="0095073C" w:rsidRPr="0095073C">
        <w:t>completed and improved the code for the starting screen for the memory</w:t>
      </w:r>
      <w:r w:rsidR="0095073C">
        <w:t xml:space="preserve"> game as planned, and completed the medium form for the memory game</w:t>
      </w:r>
      <w:r w:rsidR="00134FF6">
        <w:t xml:space="preserve">, since it is really similar to the easy form. The coding was not yet finished though, </w:t>
      </w:r>
      <w:r w:rsidR="000717B3">
        <w:t xml:space="preserve">so I </w:t>
      </w:r>
      <w:r w:rsidR="009C6687">
        <w:t>planned to complete it next week.</w:t>
      </w:r>
    </w:p>
    <w:p w14:paraId="549E037C" w14:textId="2888DBF2" w:rsidR="00994446" w:rsidRPr="00A81F8C" w:rsidRDefault="00994446" w:rsidP="00DF5DA0">
      <w:pPr>
        <w:rPr>
          <w:rStyle w:val="Emphasis"/>
          <w:b/>
          <w:bCs/>
          <w:sz w:val="30"/>
          <w:szCs w:val="30"/>
        </w:rPr>
      </w:pPr>
      <w:r w:rsidRPr="00A81F8C">
        <w:rPr>
          <w:rStyle w:val="Emphasis"/>
          <w:b/>
          <w:bCs/>
          <w:sz w:val="30"/>
          <w:szCs w:val="30"/>
        </w:rPr>
        <w:t>Week 6-7</w:t>
      </w:r>
    </w:p>
    <w:p w14:paraId="082A5D06" w14:textId="77777777" w:rsidR="005D557A" w:rsidRPr="005D557A" w:rsidRDefault="005D557A" w:rsidP="005D557A">
      <w:pPr>
        <w:rPr>
          <w:b/>
          <w:bCs/>
        </w:rPr>
      </w:pPr>
      <w:r w:rsidRPr="005D557A">
        <w:rPr>
          <w:b/>
          <w:bCs/>
        </w:rPr>
        <w:t>Planned Tasks</w:t>
      </w:r>
    </w:p>
    <w:p w14:paraId="5C3F5624" w14:textId="158183C9" w:rsidR="005D557A" w:rsidRDefault="005D557A" w:rsidP="005D557A">
      <w:pPr>
        <w:pStyle w:val="ListParagraph"/>
        <w:numPr>
          <w:ilvl w:val="0"/>
          <w:numId w:val="19"/>
        </w:numPr>
      </w:pPr>
      <w:r>
        <w:t xml:space="preserve">Complete </w:t>
      </w:r>
      <w:r w:rsidR="00134FF6">
        <w:t>testing the solution</w:t>
      </w:r>
    </w:p>
    <w:p w14:paraId="5B30FCD3" w14:textId="750F6545" w:rsidR="009C6687" w:rsidRDefault="009C6687" w:rsidP="005D557A">
      <w:pPr>
        <w:pStyle w:val="ListParagraph"/>
        <w:numPr>
          <w:ilvl w:val="0"/>
          <w:numId w:val="19"/>
        </w:numPr>
      </w:pPr>
      <w:r>
        <w:t>Complete the coding for the medium level</w:t>
      </w:r>
      <w:r w:rsidR="00BD5A24">
        <w:t xml:space="preserve"> (implementing)</w:t>
      </w:r>
    </w:p>
    <w:p w14:paraId="07FF3C94" w14:textId="521E3BA1" w:rsidR="009C6687" w:rsidRDefault="009C6687" w:rsidP="005D557A">
      <w:pPr>
        <w:pStyle w:val="ListParagraph"/>
        <w:numPr>
          <w:ilvl w:val="0"/>
          <w:numId w:val="19"/>
        </w:numPr>
      </w:pPr>
      <w:r>
        <w:t>Start coding the Hard level</w:t>
      </w:r>
      <w:r w:rsidR="00BD5A24">
        <w:t xml:space="preserve"> (implementing)</w:t>
      </w:r>
    </w:p>
    <w:p w14:paraId="5673DB72" w14:textId="5A04FCDD" w:rsidR="00770371" w:rsidRDefault="00770371" w:rsidP="005D557A">
      <w:pPr>
        <w:pStyle w:val="ListParagraph"/>
        <w:numPr>
          <w:ilvl w:val="0"/>
          <w:numId w:val="19"/>
        </w:numPr>
      </w:pPr>
      <w:r>
        <w:t>Start documentation</w:t>
      </w:r>
      <w:r w:rsidR="00BD5A24">
        <w:t xml:space="preserve"> </w:t>
      </w:r>
    </w:p>
    <w:p w14:paraId="616E266A" w14:textId="0F350C5A" w:rsidR="00580193" w:rsidRDefault="00580193" w:rsidP="005D557A">
      <w:pPr>
        <w:pStyle w:val="ListParagraph"/>
        <w:numPr>
          <w:ilvl w:val="0"/>
          <w:numId w:val="19"/>
        </w:numPr>
      </w:pPr>
      <w:r>
        <w:t>Refine the code for all the forms</w:t>
      </w:r>
    </w:p>
    <w:p w14:paraId="04D88E4E" w14:textId="77777777" w:rsidR="005D557A" w:rsidRPr="005D557A" w:rsidRDefault="005D557A" w:rsidP="005D557A">
      <w:pPr>
        <w:rPr>
          <w:b/>
          <w:bCs/>
        </w:rPr>
      </w:pPr>
      <w:r w:rsidRPr="005D557A">
        <w:rPr>
          <w:b/>
          <w:bCs/>
        </w:rPr>
        <w:t xml:space="preserve">What was actually done </w:t>
      </w:r>
    </w:p>
    <w:p w14:paraId="02D7F70B" w14:textId="3ACCF19D" w:rsidR="005D557A" w:rsidRDefault="005D557A" w:rsidP="005D557A">
      <w:pPr>
        <w:pStyle w:val="ListParagraph"/>
        <w:numPr>
          <w:ilvl w:val="0"/>
          <w:numId w:val="21"/>
        </w:numPr>
      </w:pPr>
      <w:r>
        <w:t xml:space="preserve">I completed the </w:t>
      </w:r>
      <w:r w:rsidR="008B48A7">
        <w:t>coding for the medium level</w:t>
      </w:r>
      <w:r>
        <w:t xml:space="preserve"> </w:t>
      </w:r>
    </w:p>
    <w:p w14:paraId="635DF6A4" w14:textId="45FA68E7" w:rsidR="00770371" w:rsidRDefault="00770371" w:rsidP="005D557A">
      <w:pPr>
        <w:pStyle w:val="ListParagraph"/>
        <w:numPr>
          <w:ilvl w:val="0"/>
          <w:numId w:val="21"/>
        </w:numPr>
      </w:pPr>
      <w:r>
        <w:t xml:space="preserve">I </w:t>
      </w:r>
      <w:r w:rsidR="00D718ED">
        <w:t xml:space="preserve">started to </w:t>
      </w:r>
      <w:r>
        <w:t>co</w:t>
      </w:r>
      <w:r w:rsidR="00D718ED">
        <w:t>de for the hard level</w:t>
      </w:r>
    </w:p>
    <w:p w14:paraId="32973950" w14:textId="145F0FD2" w:rsidR="00D718ED" w:rsidRDefault="00D718ED" w:rsidP="005D557A">
      <w:pPr>
        <w:pStyle w:val="ListParagraph"/>
        <w:numPr>
          <w:ilvl w:val="0"/>
          <w:numId w:val="21"/>
        </w:numPr>
      </w:pPr>
      <w:r>
        <w:t>I started to create my documentation for the project</w:t>
      </w:r>
    </w:p>
    <w:p w14:paraId="1DEEAD61" w14:textId="103F6A47" w:rsidR="009D2BA2" w:rsidRDefault="009D2BA2" w:rsidP="005D557A">
      <w:pPr>
        <w:pStyle w:val="ListParagraph"/>
        <w:numPr>
          <w:ilvl w:val="0"/>
          <w:numId w:val="21"/>
        </w:numPr>
      </w:pPr>
      <w:r>
        <w:t>I started to refine the code for</w:t>
      </w:r>
      <w:r w:rsidR="005F280E">
        <w:t xml:space="preserve"> all the forms</w:t>
      </w:r>
    </w:p>
    <w:p w14:paraId="6BDCD49F" w14:textId="3C9271DE" w:rsidR="00BA429C" w:rsidRDefault="00BA429C" w:rsidP="005D557A">
      <w:pPr>
        <w:pStyle w:val="ListParagraph"/>
        <w:numPr>
          <w:ilvl w:val="0"/>
          <w:numId w:val="21"/>
        </w:numPr>
      </w:pPr>
      <w:r>
        <w:t xml:space="preserve">I also </w:t>
      </w:r>
      <w:r w:rsidR="004F4FC0">
        <w:t>tested the solution to see if the code created meets the outcome expected</w:t>
      </w:r>
    </w:p>
    <w:p w14:paraId="256AAAE2" w14:textId="39F911EF" w:rsidR="005D557A" w:rsidRDefault="005D557A" w:rsidP="00D36B46">
      <w:pPr>
        <w:ind w:left="360"/>
      </w:pPr>
      <w:r>
        <w:t xml:space="preserve">I </w:t>
      </w:r>
      <w:r w:rsidR="009D2BA2">
        <w:t xml:space="preserve">completed </w:t>
      </w:r>
      <w:r w:rsidR="00F325DB">
        <w:t xml:space="preserve">all my planned tasks as planned. I </w:t>
      </w:r>
      <w:r w:rsidR="00E577F5">
        <w:t xml:space="preserve">completed the code for the medium level and started to code the hard level. I also started the documentation of the project, as it is a crucial part of the project. </w:t>
      </w:r>
      <w:r w:rsidR="00B1338B">
        <w:t>I also went through each form to see what refinements I could make. This included</w:t>
      </w:r>
      <w:r w:rsidR="00D36B46">
        <w:t xml:space="preserve"> making</w:t>
      </w:r>
      <w:r w:rsidR="00BA429C">
        <w:t xml:space="preserve"> all of them to have a consistent layout and user interface</w:t>
      </w:r>
      <w:r w:rsidR="00D36B46">
        <w:t>.</w:t>
      </w:r>
    </w:p>
    <w:p w14:paraId="2331C562" w14:textId="52BD8073" w:rsidR="00A81F8C" w:rsidRDefault="00A81F8C" w:rsidP="00D36B46">
      <w:pPr>
        <w:ind w:left="360"/>
      </w:pPr>
    </w:p>
    <w:p w14:paraId="4AF5B037" w14:textId="4E761229" w:rsidR="00A81F8C" w:rsidRDefault="00A81F8C" w:rsidP="00D36B46">
      <w:pPr>
        <w:ind w:left="360"/>
      </w:pPr>
    </w:p>
    <w:p w14:paraId="22A3831E" w14:textId="2D81AE8F" w:rsidR="00A81F8C" w:rsidRDefault="00A81F8C" w:rsidP="00D36B46">
      <w:pPr>
        <w:ind w:left="360"/>
      </w:pPr>
    </w:p>
    <w:p w14:paraId="41760800" w14:textId="06D8F33D" w:rsidR="00994446" w:rsidRPr="00A81F8C" w:rsidRDefault="00994446" w:rsidP="00DF5DA0">
      <w:pPr>
        <w:rPr>
          <w:rStyle w:val="Emphasis"/>
          <w:b/>
          <w:bCs/>
          <w:sz w:val="30"/>
          <w:szCs w:val="30"/>
        </w:rPr>
      </w:pPr>
      <w:r w:rsidRPr="00A81F8C">
        <w:rPr>
          <w:rStyle w:val="Emphasis"/>
          <w:b/>
          <w:bCs/>
          <w:sz w:val="30"/>
          <w:szCs w:val="30"/>
        </w:rPr>
        <w:lastRenderedPageBreak/>
        <w:t>Week 7-8</w:t>
      </w:r>
    </w:p>
    <w:p w14:paraId="492E45DD" w14:textId="77777777" w:rsidR="005D557A" w:rsidRPr="005D557A" w:rsidRDefault="005D557A" w:rsidP="005D557A">
      <w:pPr>
        <w:rPr>
          <w:b/>
          <w:bCs/>
        </w:rPr>
      </w:pPr>
      <w:r w:rsidRPr="005D557A">
        <w:rPr>
          <w:b/>
          <w:bCs/>
        </w:rPr>
        <w:t>Planned Tasks</w:t>
      </w:r>
    </w:p>
    <w:p w14:paraId="0F3B1AF6" w14:textId="5EBC842E" w:rsidR="005D557A" w:rsidRDefault="00D36B46" w:rsidP="005D557A">
      <w:pPr>
        <w:pStyle w:val="ListParagraph"/>
        <w:numPr>
          <w:ilvl w:val="0"/>
          <w:numId w:val="19"/>
        </w:numPr>
      </w:pPr>
      <w:r>
        <w:t xml:space="preserve">Refining </w:t>
      </w:r>
      <w:r w:rsidR="008D4224">
        <w:t>code for all forms</w:t>
      </w:r>
    </w:p>
    <w:p w14:paraId="0127C2D0" w14:textId="08F000BE" w:rsidR="008D4224" w:rsidRDefault="008D4224" w:rsidP="005D557A">
      <w:pPr>
        <w:pStyle w:val="ListParagraph"/>
        <w:numPr>
          <w:ilvl w:val="0"/>
          <w:numId w:val="19"/>
        </w:numPr>
      </w:pPr>
      <w:r>
        <w:t>Complete Hard level coding</w:t>
      </w:r>
      <w:r w:rsidR="00932A90">
        <w:t xml:space="preserve"> (implementing)</w:t>
      </w:r>
    </w:p>
    <w:p w14:paraId="6ACD74FA" w14:textId="1FC4482E" w:rsidR="0042314E" w:rsidRDefault="0042314E" w:rsidP="005D557A">
      <w:pPr>
        <w:pStyle w:val="ListParagraph"/>
        <w:numPr>
          <w:ilvl w:val="0"/>
          <w:numId w:val="19"/>
        </w:numPr>
      </w:pPr>
      <w:r>
        <w:t>Complete documentation</w:t>
      </w:r>
    </w:p>
    <w:p w14:paraId="1E5C5FA0" w14:textId="7A591EA2" w:rsidR="0042314E" w:rsidRDefault="0042314E" w:rsidP="005D557A">
      <w:pPr>
        <w:pStyle w:val="ListParagraph"/>
        <w:numPr>
          <w:ilvl w:val="0"/>
          <w:numId w:val="19"/>
        </w:numPr>
      </w:pPr>
      <w:r>
        <w:t xml:space="preserve">Testing </w:t>
      </w:r>
      <w:r w:rsidR="00800187">
        <w:t>the solution</w:t>
      </w:r>
      <w:r w:rsidR="00932A90">
        <w:t xml:space="preserve"> </w:t>
      </w:r>
    </w:p>
    <w:p w14:paraId="69860384" w14:textId="77777777" w:rsidR="005D557A" w:rsidRPr="005D557A" w:rsidRDefault="005D557A" w:rsidP="005D557A">
      <w:pPr>
        <w:rPr>
          <w:b/>
          <w:bCs/>
        </w:rPr>
      </w:pPr>
      <w:r w:rsidRPr="005D557A">
        <w:rPr>
          <w:b/>
          <w:bCs/>
        </w:rPr>
        <w:t xml:space="preserve">What was actually done </w:t>
      </w:r>
    </w:p>
    <w:p w14:paraId="285BFC6D" w14:textId="1671ED57" w:rsidR="00800187" w:rsidRDefault="00800187" w:rsidP="005D557A">
      <w:pPr>
        <w:pStyle w:val="ListParagraph"/>
        <w:numPr>
          <w:ilvl w:val="0"/>
          <w:numId w:val="21"/>
        </w:numPr>
      </w:pPr>
      <w:r>
        <w:t>I refined the code for all the forms</w:t>
      </w:r>
    </w:p>
    <w:p w14:paraId="2F107904" w14:textId="77777777" w:rsidR="001778B4" w:rsidRDefault="00800187" w:rsidP="005D557A">
      <w:pPr>
        <w:pStyle w:val="ListParagraph"/>
        <w:numPr>
          <w:ilvl w:val="0"/>
          <w:numId w:val="21"/>
        </w:numPr>
      </w:pPr>
      <w:r>
        <w:t>I completed the</w:t>
      </w:r>
      <w:r w:rsidR="001778B4">
        <w:t xml:space="preserve"> code for the</w:t>
      </w:r>
      <w:r>
        <w:t xml:space="preserve"> </w:t>
      </w:r>
      <w:r w:rsidR="001778B4">
        <w:t>hard level of the memory game</w:t>
      </w:r>
    </w:p>
    <w:p w14:paraId="1E086042" w14:textId="77777777" w:rsidR="001778B4" w:rsidRDefault="001778B4" w:rsidP="005D557A">
      <w:pPr>
        <w:pStyle w:val="ListParagraph"/>
        <w:numPr>
          <w:ilvl w:val="0"/>
          <w:numId w:val="21"/>
        </w:numPr>
      </w:pPr>
      <w:r>
        <w:t>I finished the documentation</w:t>
      </w:r>
    </w:p>
    <w:p w14:paraId="5541C8FA" w14:textId="4574C0C0" w:rsidR="005D557A" w:rsidRDefault="001778B4" w:rsidP="005D557A">
      <w:pPr>
        <w:pStyle w:val="ListParagraph"/>
        <w:numPr>
          <w:ilvl w:val="0"/>
          <w:numId w:val="21"/>
        </w:numPr>
      </w:pPr>
      <w:r>
        <w:t>I also tested the memory game to see if the requirements are met</w:t>
      </w:r>
      <w:r w:rsidR="005D557A">
        <w:t xml:space="preserve"> </w:t>
      </w:r>
    </w:p>
    <w:p w14:paraId="547C3BAB" w14:textId="52C81A0E" w:rsidR="00DC4535" w:rsidRPr="00A81F8C" w:rsidRDefault="00A81F8C" w:rsidP="00A81F8C">
      <w:pPr>
        <w:ind w:left="360"/>
        <w:rPr>
          <w:rFonts w:eastAsia="MS Gothic"/>
          <w:lang w:val="en-AU"/>
        </w:rPr>
      </w:pPr>
      <w:r w:rsidRPr="00A81F8C">
        <w:rPr>
          <w:noProof/>
        </w:rPr>
        <w:drawing>
          <wp:anchor distT="0" distB="0" distL="114300" distR="114300" simplePos="0" relativeHeight="251724804" behindDoc="0" locked="0" layoutInCell="1" allowOverlap="1" wp14:anchorId="2064A3FC" wp14:editId="39A65DB9">
            <wp:simplePos x="0" y="0"/>
            <wp:positionH relativeFrom="margin">
              <wp:align>center</wp:align>
            </wp:positionH>
            <wp:positionV relativeFrom="margin">
              <wp:align>bottom</wp:align>
            </wp:positionV>
            <wp:extent cx="7269480" cy="3428653"/>
            <wp:effectExtent l="0" t="0" r="762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69480" cy="34286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13DF">
        <w:rPr>
          <w:rFonts w:eastAsia="MS Gothic"/>
          <w:lang w:val="en-AU"/>
        </w:rPr>
        <w:t xml:space="preserve">I </w:t>
      </w:r>
      <w:r w:rsidR="00321E77">
        <w:rPr>
          <w:rFonts w:eastAsia="MS Gothic"/>
          <w:lang w:val="en-AU"/>
        </w:rPr>
        <w:t>completed the code for the hard level of the memory game</w:t>
      </w:r>
      <w:r w:rsidR="006C6D89">
        <w:rPr>
          <w:rFonts w:eastAsia="MS Gothic"/>
          <w:lang w:val="en-AU"/>
        </w:rPr>
        <w:t xml:space="preserve"> </w:t>
      </w:r>
      <w:r w:rsidR="00321E77">
        <w:rPr>
          <w:rFonts w:eastAsia="MS Gothic"/>
          <w:lang w:val="en-AU"/>
        </w:rPr>
        <w:t>and finished the documentation</w:t>
      </w:r>
      <w:r w:rsidR="002813DF">
        <w:rPr>
          <w:rFonts w:eastAsia="MS Gothic"/>
          <w:lang w:val="en-AU"/>
        </w:rPr>
        <w:t xml:space="preserve"> </w:t>
      </w:r>
      <w:r w:rsidR="006C6D89">
        <w:rPr>
          <w:rFonts w:eastAsia="MS Gothic"/>
          <w:lang w:val="en-AU"/>
        </w:rPr>
        <w:t xml:space="preserve">as planned. </w:t>
      </w:r>
      <w:r w:rsidR="00872F5D">
        <w:rPr>
          <w:rFonts w:eastAsia="MS Gothic"/>
          <w:lang w:val="en-AU"/>
        </w:rPr>
        <w:t>I also refined the code for all the forms in the memory game</w:t>
      </w:r>
      <w:r w:rsidR="00FE5E9B">
        <w:rPr>
          <w:rFonts w:eastAsia="MS Gothic"/>
          <w:lang w:val="en-AU"/>
        </w:rPr>
        <w:t xml:space="preserve">, by testing the game and making improvements. I also </w:t>
      </w:r>
      <w:r w:rsidR="00DF6B41">
        <w:rPr>
          <w:rFonts w:eastAsia="MS Gothic"/>
          <w:lang w:val="en-AU"/>
        </w:rPr>
        <w:t>asked users to try to play the game and asked for their feedback to improve my game.</w:t>
      </w:r>
      <w:r w:rsidR="003A0FA9">
        <w:rPr>
          <w:rFonts w:eastAsia="MS Gothic"/>
          <w:lang w:val="en-AU"/>
        </w:rPr>
        <w:t xml:space="preserve"> The feedback was taken in and the memory game was refined even more, producing the end result.</w:t>
      </w:r>
    </w:p>
    <w:p w14:paraId="1ED0973F" w14:textId="4DE9B5B1" w:rsidR="009B3BD6" w:rsidRDefault="009B3BD6" w:rsidP="009B3BD6">
      <w:pPr>
        <w:pStyle w:val="Heading1"/>
        <w:spacing w:after="0"/>
        <w:rPr>
          <w:sz w:val="56"/>
          <w:szCs w:val="24"/>
        </w:rPr>
      </w:pPr>
      <w:bookmarkStart w:id="6" w:name="_Toc69288715"/>
      <w:r w:rsidRPr="00B31CBB">
        <w:rPr>
          <w:rStyle w:val="Emphasis"/>
          <w:sz w:val="56"/>
          <w:szCs w:val="24"/>
        </w:rPr>
        <w:lastRenderedPageBreak/>
        <w:t xml:space="preserve">Section </w:t>
      </w:r>
      <w:r>
        <w:rPr>
          <w:rStyle w:val="Emphasis"/>
          <w:sz w:val="56"/>
          <w:szCs w:val="24"/>
        </w:rPr>
        <w:t>B</w:t>
      </w:r>
      <w:r w:rsidRPr="00B31CBB">
        <w:rPr>
          <w:sz w:val="56"/>
          <w:szCs w:val="24"/>
        </w:rPr>
        <w:br/>
      </w:r>
      <w:r>
        <w:rPr>
          <w:sz w:val="56"/>
          <w:szCs w:val="24"/>
        </w:rPr>
        <w:t>Implementing the Solution</w:t>
      </w:r>
      <w:bookmarkEnd w:id="6"/>
    </w:p>
    <w:p w14:paraId="43471E58" w14:textId="77777777" w:rsidR="009B3BD6" w:rsidRPr="00B31CBB" w:rsidRDefault="009B3BD6" w:rsidP="009B3BD6"/>
    <w:p w14:paraId="1A63FEFC" w14:textId="7BFF1504" w:rsidR="009B3BD6" w:rsidRDefault="009B3BD6" w:rsidP="009B3BD6">
      <w:pPr>
        <w:pStyle w:val="Heading2"/>
        <w:spacing w:after="0"/>
      </w:pPr>
      <w:bookmarkStart w:id="7" w:name="_Toc69288716"/>
      <w:r w:rsidRPr="009B3BD6">
        <w:t>Software Approach chosen</w:t>
      </w:r>
      <w:bookmarkEnd w:id="7"/>
    </w:p>
    <w:p w14:paraId="0779FC54" w14:textId="4D1BA312" w:rsidR="009B3BD6" w:rsidRDefault="00FA3AC5" w:rsidP="009B3BD6">
      <w:r>
        <w:t xml:space="preserve">My aim of this project was to create an engaging and fun experience when playing the memory game, while being easy to use. </w:t>
      </w:r>
    </w:p>
    <w:p w14:paraId="5C8F291A" w14:textId="1D661D91" w:rsidR="000A450C" w:rsidRDefault="00895EEF" w:rsidP="00EF1813">
      <w:r>
        <w:t xml:space="preserve">The software approach I used for the development of my memory game is </w:t>
      </w:r>
      <w:r w:rsidR="00B2687B">
        <w:t xml:space="preserve">more like the prototyping approach, as I used multiple </w:t>
      </w:r>
      <w:r w:rsidR="007E6D0C">
        <w:t>properties that is similar to the prototyping approach, such as:</w:t>
      </w:r>
    </w:p>
    <w:p w14:paraId="62F112B8" w14:textId="77B4FBF2" w:rsidR="007E6D0C" w:rsidRPr="007E6D0C" w:rsidRDefault="007E6D0C" w:rsidP="007E6D0C">
      <w:pPr>
        <w:rPr>
          <w:rStyle w:val="Emphasis"/>
        </w:rPr>
      </w:pPr>
      <w:r w:rsidRPr="007E6D0C">
        <w:rPr>
          <w:rStyle w:val="Emphasis"/>
        </w:rPr>
        <w:t>A model or mock-up version of a software system that enables evaluation of features in an operational environment.</w:t>
      </w:r>
    </w:p>
    <w:p w14:paraId="753262A1" w14:textId="6F4B08C8" w:rsidR="007E6D0C" w:rsidRDefault="007E6D0C" w:rsidP="007E6D0C">
      <w:pPr>
        <w:pStyle w:val="ListParagraph"/>
        <w:numPr>
          <w:ilvl w:val="0"/>
          <w:numId w:val="28"/>
        </w:numPr>
      </w:pPr>
      <w:r>
        <w:t>My memory game had many versions of the system that I tested in an operational environment</w:t>
      </w:r>
    </w:p>
    <w:p w14:paraId="41985570" w14:textId="46AB8FD8" w:rsidR="007E6D0C" w:rsidRPr="007E6D0C" w:rsidRDefault="00E3708D" w:rsidP="007E6D0C">
      <w:pPr>
        <w:pStyle w:val="ListParagraph"/>
        <w:numPr>
          <w:ilvl w:val="0"/>
          <w:numId w:val="28"/>
        </w:numPr>
      </w:pPr>
      <w:r>
        <w:t>Many versions after testing, raised issues which lead to further development of the memory game</w:t>
      </w:r>
    </w:p>
    <w:p w14:paraId="556816E7" w14:textId="5B137E57" w:rsidR="007E6D0C" w:rsidRPr="00E3708D" w:rsidRDefault="007E6D0C" w:rsidP="007E6D0C">
      <w:pPr>
        <w:rPr>
          <w:rStyle w:val="Emphasis"/>
        </w:rPr>
      </w:pPr>
      <w:r w:rsidRPr="00E3708D">
        <w:rPr>
          <w:rStyle w:val="Emphasis"/>
        </w:rPr>
        <w:t>This approach is less formal to the structured approach.</w:t>
      </w:r>
    </w:p>
    <w:p w14:paraId="34EFBC0D" w14:textId="7695ABCE" w:rsidR="007E6D0C" w:rsidRDefault="00E3708D" w:rsidP="00E3708D">
      <w:pPr>
        <w:pStyle w:val="ListParagraph"/>
        <w:numPr>
          <w:ilvl w:val="0"/>
          <w:numId w:val="29"/>
        </w:numPr>
      </w:pPr>
      <w:r>
        <w:t xml:space="preserve">My memory game had no clear steps except for the software development cycle. </w:t>
      </w:r>
    </w:p>
    <w:p w14:paraId="15E2B2BD" w14:textId="425981DA" w:rsidR="007E6D0C" w:rsidRPr="007E6D0C" w:rsidRDefault="00E3708D" w:rsidP="007E6D0C">
      <w:pPr>
        <w:pStyle w:val="ListParagraph"/>
        <w:numPr>
          <w:ilvl w:val="0"/>
          <w:numId w:val="29"/>
        </w:numPr>
      </w:pPr>
      <w:r>
        <w:t>It was mainly based on improving the current versions of the memory game</w:t>
      </w:r>
    </w:p>
    <w:p w14:paraId="0504A8C4" w14:textId="5C16F165" w:rsidR="007E6D0C" w:rsidRPr="00E3708D" w:rsidRDefault="007E6D0C" w:rsidP="007E6D0C">
      <w:pPr>
        <w:rPr>
          <w:rStyle w:val="Emphasis"/>
        </w:rPr>
      </w:pPr>
      <w:r w:rsidRPr="00E3708D">
        <w:rPr>
          <w:rStyle w:val="Emphasis"/>
        </w:rPr>
        <w:t>Once complete, the prototype is used as a tool to redefine the problem, making improvements.</w:t>
      </w:r>
    </w:p>
    <w:p w14:paraId="19BE2477" w14:textId="6E5AD518" w:rsidR="00E3708D" w:rsidRDefault="00E3708D" w:rsidP="00E3708D">
      <w:pPr>
        <w:pStyle w:val="ListParagraph"/>
        <w:numPr>
          <w:ilvl w:val="0"/>
          <w:numId w:val="30"/>
        </w:numPr>
      </w:pPr>
      <w:r>
        <w:t>The memory game was used as a tool to further develop future versions</w:t>
      </w:r>
    </w:p>
    <w:p w14:paraId="2DADDEE0" w14:textId="05311E52" w:rsidR="00E3708D" w:rsidRDefault="00E3708D" w:rsidP="00E3708D">
      <w:pPr>
        <w:pStyle w:val="ListParagraph"/>
        <w:numPr>
          <w:ilvl w:val="0"/>
          <w:numId w:val="30"/>
        </w:numPr>
      </w:pPr>
      <w:r>
        <w:t>It was less to do with redefining the problem, unlike the prototyping approach</w:t>
      </w:r>
    </w:p>
    <w:p w14:paraId="4864ED15" w14:textId="7A9860F0" w:rsidR="002D5D80" w:rsidRDefault="002D5D80" w:rsidP="002D5D80">
      <w:pPr>
        <w:pStyle w:val="ListParagraph"/>
        <w:ind w:left="720"/>
      </w:pPr>
    </w:p>
    <w:p w14:paraId="282C2131" w14:textId="185EBACE" w:rsidR="00E3708D" w:rsidRPr="00E3708D" w:rsidRDefault="002D5D80" w:rsidP="007E6D0C">
      <w:pPr>
        <w:rPr>
          <w:rStyle w:val="Emphasis"/>
        </w:rPr>
      </w:pPr>
      <w:r w:rsidRPr="002D5D80">
        <w:rPr>
          <w:rStyle w:val="Emphasis"/>
        </w:rPr>
        <w:lastRenderedPageBreak/>
        <w:t xml:space="preserve">Implement operational </w:t>
      </w:r>
      <w:r>
        <w:rPr>
          <w:rStyle w:val="Emphasis"/>
        </w:rPr>
        <w:t>solution</w:t>
      </w:r>
    </w:p>
    <w:p w14:paraId="30E35A7A" w14:textId="1ED4615D" w:rsidR="00F75B2B" w:rsidRDefault="002D5D80" w:rsidP="00F75B2B">
      <w:pPr>
        <w:pStyle w:val="ListParagraph"/>
        <w:numPr>
          <w:ilvl w:val="0"/>
          <w:numId w:val="31"/>
        </w:numPr>
      </w:pPr>
      <w:r>
        <w:t>The solution was tested by users which was similar to distributing it to user’s machines</w:t>
      </w:r>
    </w:p>
    <w:p w14:paraId="0B94363B" w14:textId="269B52DB" w:rsidR="007E6D0C" w:rsidRPr="00F44789" w:rsidRDefault="00F44789" w:rsidP="007E6D0C">
      <w:pPr>
        <w:rPr>
          <w:rStyle w:val="Emphasis"/>
        </w:rPr>
      </w:pPr>
      <w:r w:rsidRPr="00F44789">
        <w:rPr>
          <w:rStyle w:val="Emphasis"/>
        </w:rPr>
        <w:t>The first prototype is called “Initial Prototype” the with every new version of the model is called “Second iteration” and so on</w:t>
      </w:r>
    </w:p>
    <w:p w14:paraId="2FC66A9C" w14:textId="74D011BE" w:rsidR="00F44789" w:rsidRDefault="00F44789" w:rsidP="007E6D0C">
      <w:r>
        <w:t>My project had different versions, seen below:</w:t>
      </w:r>
    </w:p>
    <w:p w14:paraId="6D45A45A" w14:textId="495563D7" w:rsidR="00F44789" w:rsidRDefault="00F44789" w:rsidP="007E6D0C">
      <w:r>
        <w:t>Initial prototype</w:t>
      </w:r>
      <w:r w:rsidR="00442509">
        <w:t xml:space="preserve"> (I made this off visual basic 2019 and wasn’t compatible with other versions such as 2010, so I remade the design)</w:t>
      </w:r>
    </w:p>
    <w:p w14:paraId="63703FF4" w14:textId="37EC6155" w:rsidR="00F44789" w:rsidRDefault="00F44789" w:rsidP="007E6D0C">
      <w:r w:rsidRPr="00F44789">
        <w:rPr>
          <w:noProof/>
        </w:rPr>
        <w:drawing>
          <wp:inline distT="0" distB="0" distL="0" distR="0" wp14:anchorId="025EBAC5" wp14:editId="3E665A53">
            <wp:extent cx="3181350" cy="2407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2879" cy="2416146"/>
                    </a:xfrm>
                    <a:prstGeom prst="rect">
                      <a:avLst/>
                    </a:prstGeom>
                  </pic:spPr>
                </pic:pic>
              </a:graphicData>
            </a:graphic>
          </wp:inline>
        </w:drawing>
      </w:r>
    </w:p>
    <w:p w14:paraId="0E794E78" w14:textId="2293B5EC" w:rsidR="00F44789" w:rsidRDefault="00F44789" w:rsidP="007E6D0C">
      <w:r>
        <w:t>Second iteration</w:t>
      </w:r>
      <w:r w:rsidR="00C90A94">
        <w:t xml:space="preserve"> (I then continued with this design further)</w:t>
      </w:r>
    </w:p>
    <w:p w14:paraId="4450BAE8" w14:textId="40B2B305" w:rsidR="00F44789" w:rsidRDefault="00F44789" w:rsidP="007E6D0C">
      <w:r w:rsidRPr="00F44789">
        <w:rPr>
          <w:noProof/>
        </w:rPr>
        <w:drawing>
          <wp:inline distT="0" distB="0" distL="0" distR="0" wp14:anchorId="228A8E26" wp14:editId="77A3ED01">
            <wp:extent cx="3152775" cy="24039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5161" cy="2405777"/>
                    </a:xfrm>
                    <a:prstGeom prst="rect">
                      <a:avLst/>
                    </a:prstGeom>
                  </pic:spPr>
                </pic:pic>
              </a:graphicData>
            </a:graphic>
          </wp:inline>
        </w:drawing>
      </w:r>
    </w:p>
    <w:p w14:paraId="2D0C8B42" w14:textId="77777777" w:rsidR="00F44789" w:rsidRDefault="00F44789" w:rsidP="007E6D0C"/>
    <w:p w14:paraId="0123BBD5" w14:textId="64B1B1FD" w:rsidR="00F44789" w:rsidRDefault="00C54020" w:rsidP="007E6D0C">
      <w:r>
        <w:rPr>
          <w:noProof/>
        </w:rPr>
        <w:lastRenderedPageBreak/>
        <mc:AlternateContent>
          <mc:Choice Requires="wpg">
            <w:drawing>
              <wp:anchor distT="0" distB="0" distL="114300" distR="114300" simplePos="0" relativeHeight="251729924" behindDoc="0" locked="0" layoutInCell="1" allowOverlap="1" wp14:anchorId="593D7FA9" wp14:editId="66C82ACF">
                <wp:simplePos x="0" y="0"/>
                <wp:positionH relativeFrom="column">
                  <wp:posOffset>3505200</wp:posOffset>
                </wp:positionH>
                <wp:positionV relativeFrom="paragraph">
                  <wp:posOffset>47625</wp:posOffset>
                </wp:positionV>
                <wp:extent cx="2607945" cy="1989455"/>
                <wp:effectExtent l="0" t="0" r="1905" b="0"/>
                <wp:wrapSquare wrapText="bothSides"/>
                <wp:docPr id="116" name="Group 116"/>
                <wp:cNvGraphicFramePr/>
                <a:graphic xmlns:a="http://schemas.openxmlformats.org/drawingml/2006/main">
                  <a:graphicData uri="http://schemas.microsoft.com/office/word/2010/wordprocessingGroup">
                    <wpg:wgp>
                      <wpg:cNvGrpSpPr/>
                      <wpg:grpSpPr>
                        <a:xfrm>
                          <a:off x="0" y="0"/>
                          <a:ext cx="2607945" cy="1989455"/>
                          <a:chOff x="0" y="0"/>
                          <a:chExt cx="2607945" cy="1989455"/>
                        </a:xfrm>
                      </wpg:grpSpPr>
                      <pic:pic xmlns:pic="http://schemas.openxmlformats.org/drawingml/2006/picture">
                        <pic:nvPicPr>
                          <pic:cNvPr id="61" name="Picture 6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07945" cy="1989455"/>
                          </a:xfrm>
                          <a:prstGeom prst="rect">
                            <a:avLst/>
                          </a:prstGeom>
                        </pic:spPr>
                      </pic:pic>
                      <pic:pic xmlns:pic="http://schemas.openxmlformats.org/drawingml/2006/picture">
                        <pic:nvPicPr>
                          <pic:cNvPr id="100" name="Picture 100"/>
                          <pic:cNvPicPr>
                            <a:picLocks noChangeAspect="1"/>
                          </pic:cNvPicPr>
                        </pic:nvPicPr>
                        <pic:blipFill rotWithShape="1">
                          <a:blip r:embed="rId30">
                            <a:extLst>
                              <a:ext uri="{28A0092B-C50C-407E-A947-70E740481C1C}">
                                <a14:useLocalDpi xmlns:a14="http://schemas.microsoft.com/office/drawing/2010/main" val="0"/>
                              </a:ext>
                            </a:extLst>
                          </a:blip>
                          <a:srcRect l="62455" t="51229" r="26223" b="29141"/>
                          <a:stretch/>
                        </pic:blipFill>
                        <pic:spPr bwMode="auto">
                          <a:xfrm>
                            <a:off x="1781175" y="161925"/>
                            <a:ext cx="295275" cy="3905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056A97" id="Group 116" o:spid="_x0000_s1026" style="position:absolute;margin-left:276pt;margin-top:3.75pt;width:205.35pt;height:156.65pt;z-index:251729924" coordsize="26079,19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">
                <v:shape id="Picture 61" o:spid="_x0000_s1027" type="#_x0000_t75" style="position:absolute;width:26079;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">
                  <v:imagedata r:id="rId31" o:title=""/>
                </v:shape>
                <v:shape id="Picture 100" o:spid="_x0000_s1028" type="#_x0000_t75" style="position:absolute;left:17811;top:1619;width:295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">
                  <v:imagedata r:id="rId31" o:title="" croptop="33573f" cropbottom="19098f" cropleft="40931f" cropright="17186f"/>
                </v:shape>
                <w10:wrap type="square"/>
              </v:group>
            </w:pict>
          </mc:Fallback>
        </mc:AlternateContent>
      </w:r>
      <w:r w:rsidR="00F44789">
        <w:t>Third iteration</w:t>
      </w:r>
      <w:r w:rsidR="00C90A94">
        <w:t xml:space="preserve"> (the starting screen was not related with the game, so I </w:t>
      </w:r>
      <w:r w:rsidR="00CE5BD9">
        <w:t>redesigned</w:t>
      </w:r>
      <w:r w:rsidR="00C90A94">
        <w:t xml:space="preserve"> it)</w:t>
      </w:r>
    </w:p>
    <w:p w14:paraId="111E1493" w14:textId="09CB6E39" w:rsidR="00F44789" w:rsidRDefault="00525B29" w:rsidP="007E6D0C">
      <w:r>
        <w:rPr>
          <w:noProof/>
        </w:rPr>
        <mc:AlternateContent>
          <mc:Choice Requires="wpg">
            <w:drawing>
              <wp:anchor distT="0" distB="0" distL="114300" distR="114300" simplePos="0" relativeHeight="251748356" behindDoc="0" locked="0" layoutInCell="1" allowOverlap="1" wp14:anchorId="5C5038C1" wp14:editId="281F3353">
                <wp:simplePos x="0" y="0"/>
                <wp:positionH relativeFrom="column">
                  <wp:posOffset>0</wp:posOffset>
                </wp:positionH>
                <wp:positionV relativeFrom="paragraph">
                  <wp:posOffset>1765935</wp:posOffset>
                </wp:positionV>
                <wp:extent cx="5657850" cy="2630321"/>
                <wp:effectExtent l="0" t="0" r="0" b="0"/>
                <wp:wrapNone/>
                <wp:docPr id="130" name="Group 130"/>
                <wp:cNvGraphicFramePr/>
                <a:graphic xmlns:a="http://schemas.openxmlformats.org/drawingml/2006/main">
                  <a:graphicData uri="http://schemas.microsoft.com/office/word/2010/wordprocessingGroup">
                    <wpg:wgp>
                      <wpg:cNvGrpSpPr/>
                      <wpg:grpSpPr>
                        <a:xfrm>
                          <a:off x="0" y="0"/>
                          <a:ext cx="5657850" cy="2630321"/>
                          <a:chOff x="0" y="-228600"/>
                          <a:chExt cx="5657850" cy="2630321"/>
                        </a:xfrm>
                      </wpg:grpSpPr>
                      <pic:pic xmlns:pic="http://schemas.openxmlformats.org/drawingml/2006/picture">
                        <pic:nvPicPr>
                          <pic:cNvPr id="63" name="Picture 6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81000"/>
                            <a:ext cx="2628900" cy="1832610"/>
                          </a:xfrm>
                          <a:prstGeom prst="rect">
                            <a:avLst/>
                          </a:prstGeom>
                        </pic:spPr>
                      </pic:pic>
                      <wpg:grpSp>
                        <wpg:cNvPr id="129" name="Group 129"/>
                        <wpg:cNvGrpSpPr/>
                        <wpg:grpSpPr>
                          <a:xfrm>
                            <a:off x="2628900" y="-228600"/>
                            <a:ext cx="3028950" cy="2630321"/>
                            <a:chOff x="152400" y="-228600"/>
                            <a:chExt cx="3028950" cy="2630321"/>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81100" y="-228600"/>
                              <a:ext cx="1819275" cy="1122680"/>
                            </a:xfrm>
                            <a:prstGeom prst="rect">
                              <a:avLst/>
                            </a:prstGeom>
                          </pic:spPr>
                        </pic:pic>
                        <pic:pic xmlns:pic="http://schemas.openxmlformats.org/drawingml/2006/picture">
                          <pic:nvPicPr>
                            <pic:cNvPr id="128" name="Picture 128"/>
                            <pic:cNvPicPr>
                              <a:picLocks noChangeAspect="1"/>
                            </pic:cNvPicPr>
                          </pic:nvPicPr>
                          <pic:blipFill rotWithShape="1">
                            <a:blip r:embed="rId34" cstate="print">
                              <a:extLst>
                                <a:ext uri="{28A0092B-C50C-407E-A947-70E740481C1C}">
                                  <a14:useLocalDpi xmlns:a14="http://schemas.microsoft.com/office/drawing/2010/main" val="0"/>
                                </a:ext>
                              </a:extLst>
                            </a:blip>
                            <a:srcRect t="709"/>
                            <a:stretch/>
                          </pic:blipFill>
                          <pic:spPr bwMode="auto">
                            <a:xfrm>
                              <a:off x="1304926" y="980865"/>
                              <a:ext cx="1876424" cy="1420856"/>
                            </a:xfrm>
                            <a:prstGeom prst="rect">
                              <a:avLst/>
                            </a:prstGeom>
                            <a:ln>
                              <a:noFill/>
                            </a:ln>
                            <a:extLst>
                              <a:ext uri="{53640926-AAD7-44D8-BBD7-CCE9431645EC}">
                                <a14:shadowObscured xmlns:a14="http://schemas.microsoft.com/office/drawing/2010/main"/>
                              </a:ext>
                            </a:extLst>
                          </pic:spPr>
                        </pic:pic>
                        <wps:wsp>
                          <wps:cNvPr id="125" name="Straight Arrow Connector 125"/>
                          <wps:cNvCnPr>
                            <a:stCxn id="63" idx="3"/>
                            <a:endCxn id="128" idx="1"/>
                          </wps:cNvCnPr>
                          <wps:spPr>
                            <a:xfrm>
                              <a:off x="152400" y="1297305"/>
                              <a:ext cx="1152526" cy="393988"/>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a:stCxn id="63" idx="3"/>
                            <a:endCxn id="127" idx="1"/>
                          </wps:cNvCnPr>
                          <wps:spPr>
                            <a:xfrm flipV="1">
                              <a:off x="152400" y="332740"/>
                              <a:ext cx="1028700" cy="96456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4D9D26E" id="Group 130" o:spid="_x0000_s1026" style="position:absolute;margin-left:0;margin-top:139.05pt;width:445.5pt;height:207.1pt;z-index:251748356;mso-width-relative:margin;mso-height-relative:margin" coordorigin=",-2286" coordsize="56578,2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">
                <v:shape id="Picture 63" o:spid="_x0000_s1027" type="#_x0000_t75" style="position:absolute;top:3810;width:26289;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">
                  <v:imagedata r:id="rId35" o:title=""/>
                </v:shape>
                <v:group id="Group 129" o:spid="_x0000_s1028" style="position:absolute;left:26289;top:-2286;width:30289;height:26303" coordorigin="1524,-2286" coordsize="30289,2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Picture 127" o:spid="_x0000_s1029" type="#_x0000_t75" style="position:absolute;left:11811;top:-2286;width:18192;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">
                    <v:imagedata r:id="rId36" o:title=""/>
                  </v:shape>
                  <v:shape id="Picture 128" o:spid="_x0000_s1030" type="#_x0000_t75" style="position:absolute;left:13049;top:9808;width:18764;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">
                    <v:imagedata r:id="rId37" o:title="" croptop="465f"/>
                  </v:shape>
                  <v:shapetype id="_x0000_t32" coordsize="21600,21600" o:spt="32" o:oned="t" path="m,l21600,21600e" filled="f">
                    <v:path arrowok="t" fillok="f" o:connecttype="none"/>
                    <o:lock v:ext="edit" shapetype="t"/>
                  </v:shapetype>
                  <v:shape id="Straight Arrow Connector 125" o:spid="_x0000_s1031" type="#_x0000_t32" style="position:absolute;left:1524;top:12973;width:11525;height:3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" strokecolor="#f75952 [3204]" strokeweight="6pt">
                    <v:stroke endarrow="block" joinstyle="miter"/>
                  </v:shape>
                  <v:shape id="Straight Arrow Connector 126" o:spid="_x0000_s1032" type="#_x0000_t32" style="position:absolute;left:1524;top:3327;width:10287;height:96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" strokecolor="#f75952 [3204]" strokeweight="6pt">
                    <v:stroke endarrow="block" joinstyle="miter"/>
                  </v:shape>
                </v:group>
              </v:group>
            </w:pict>
          </mc:Fallback>
        </mc:AlternateContent>
      </w:r>
      <w:r w:rsidR="00F44789">
        <w:rPr>
          <w:noProof/>
        </w:rPr>
        <mc:AlternateContent>
          <mc:Choice Requires="wps">
            <w:drawing>
              <wp:anchor distT="0" distB="0" distL="114300" distR="114300" simplePos="0" relativeHeight="251734020" behindDoc="0" locked="0" layoutInCell="1" allowOverlap="1" wp14:anchorId="63FFA159" wp14:editId="5000AEC0">
                <wp:simplePos x="0" y="0"/>
                <wp:positionH relativeFrom="column">
                  <wp:posOffset>2590800</wp:posOffset>
                </wp:positionH>
                <wp:positionV relativeFrom="paragraph">
                  <wp:posOffset>822960</wp:posOffset>
                </wp:positionV>
                <wp:extent cx="1028700" cy="76200"/>
                <wp:effectExtent l="0" t="133350" r="0" b="95250"/>
                <wp:wrapNone/>
                <wp:docPr id="62" name="Straight Arrow Connector 62"/>
                <wp:cNvGraphicFramePr/>
                <a:graphic xmlns:a="http://schemas.openxmlformats.org/drawingml/2006/main">
                  <a:graphicData uri="http://schemas.microsoft.com/office/word/2010/wordprocessingShape">
                    <wps:wsp>
                      <wps:cNvCnPr/>
                      <wps:spPr>
                        <a:xfrm flipV="1">
                          <a:off x="0" y="0"/>
                          <a:ext cx="1028700" cy="762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4777B" id="Straight Arrow Connector 62" o:spid="_x0000_s1026" type="#_x0000_t32" style="position:absolute;margin-left:204pt;margin-top:64.8pt;width:81pt;height:6pt;flip:y;z-index:2517340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" strokecolor="#f75952 [3204]" strokeweight="6pt">
                <v:stroke endarrow="block" joinstyle="miter"/>
              </v:shape>
            </w:pict>
          </mc:Fallback>
        </mc:AlternateContent>
      </w:r>
      <w:r w:rsidR="00F44789" w:rsidRPr="00F44789">
        <w:rPr>
          <w:noProof/>
        </w:rPr>
        <w:drawing>
          <wp:inline distT="0" distB="0" distL="0" distR="0" wp14:anchorId="5223B4BA" wp14:editId="453CCD0C">
            <wp:extent cx="2688884" cy="1876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9933" cy="1884136"/>
                    </a:xfrm>
                    <a:prstGeom prst="rect">
                      <a:avLst/>
                    </a:prstGeom>
                  </pic:spPr>
                </pic:pic>
              </a:graphicData>
            </a:graphic>
          </wp:inline>
        </w:drawing>
      </w:r>
      <w:r w:rsidR="00F44789" w:rsidRPr="00F44789">
        <w:rPr>
          <w:noProof/>
        </w:rPr>
        <w:t xml:space="preserve"> </w:t>
      </w:r>
    </w:p>
    <w:p w14:paraId="7FCF02A7" w14:textId="3C6C3912" w:rsidR="00F44789" w:rsidRDefault="00F44789" w:rsidP="007E6D0C">
      <w:r>
        <w:t>Fourth iteration</w:t>
      </w:r>
      <w:r w:rsidR="00BA5545">
        <w:t xml:space="preserve"> (added Medium difficulty)</w:t>
      </w:r>
    </w:p>
    <w:p w14:paraId="59242E05" w14:textId="14FD4FD9" w:rsidR="00525B29" w:rsidRDefault="00525B29" w:rsidP="007E6D0C"/>
    <w:p w14:paraId="54ECFC3E" w14:textId="1BCB5497" w:rsidR="00525B29" w:rsidRDefault="00525B29" w:rsidP="007E6D0C"/>
    <w:p w14:paraId="6278E1FF" w14:textId="5282D5DE" w:rsidR="00525B29" w:rsidRDefault="00525B29" w:rsidP="007E6D0C"/>
    <w:p w14:paraId="00538483" w14:textId="77777777" w:rsidR="00525B29" w:rsidRDefault="00525B29" w:rsidP="007E6D0C"/>
    <w:p w14:paraId="2E42E100" w14:textId="2EF6DBC8" w:rsidR="00F44789" w:rsidRDefault="00F44789" w:rsidP="007E6D0C"/>
    <w:p w14:paraId="38FF6195" w14:textId="43A8227C" w:rsidR="00F44789" w:rsidRDefault="00C54020" w:rsidP="007E6D0C">
      <w:r>
        <w:rPr>
          <w:noProof/>
        </w:rPr>
        <mc:AlternateContent>
          <mc:Choice Requires="wpg">
            <w:drawing>
              <wp:anchor distT="0" distB="0" distL="114300" distR="114300" simplePos="0" relativeHeight="251741188" behindDoc="0" locked="0" layoutInCell="1" allowOverlap="1" wp14:anchorId="3BDAB58C" wp14:editId="48932245">
                <wp:simplePos x="0" y="0"/>
                <wp:positionH relativeFrom="column">
                  <wp:posOffset>0</wp:posOffset>
                </wp:positionH>
                <wp:positionV relativeFrom="paragraph">
                  <wp:posOffset>200660</wp:posOffset>
                </wp:positionV>
                <wp:extent cx="6191250" cy="3978275"/>
                <wp:effectExtent l="0" t="0" r="0" b="3175"/>
                <wp:wrapNone/>
                <wp:docPr id="124" name="Group 124"/>
                <wp:cNvGraphicFramePr/>
                <a:graphic xmlns:a="http://schemas.openxmlformats.org/drawingml/2006/main">
                  <a:graphicData uri="http://schemas.microsoft.com/office/word/2010/wordprocessingGroup">
                    <wpg:wgp>
                      <wpg:cNvGrpSpPr/>
                      <wpg:grpSpPr>
                        <a:xfrm>
                          <a:off x="0" y="0"/>
                          <a:ext cx="6191250" cy="3978275"/>
                          <a:chOff x="0" y="47625"/>
                          <a:chExt cx="6191250" cy="3978275"/>
                        </a:xfrm>
                      </wpg:grpSpPr>
                      <pic:pic xmlns:pic="http://schemas.openxmlformats.org/drawingml/2006/picture">
                        <pic:nvPicPr>
                          <pic:cNvPr id="117" name="Picture 1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19075"/>
                            <a:ext cx="2628900" cy="1832610"/>
                          </a:xfrm>
                          <a:prstGeom prst="rect">
                            <a:avLst/>
                          </a:prstGeom>
                        </pic:spPr>
                      </pic:pic>
                      <pic:pic xmlns:pic="http://schemas.openxmlformats.org/drawingml/2006/picture">
                        <pic:nvPicPr>
                          <pic:cNvPr id="118" name="Picture 11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990975" y="47625"/>
                            <a:ext cx="1819275" cy="1122680"/>
                          </a:xfrm>
                          <a:prstGeom prst="rect">
                            <a:avLst/>
                          </a:prstGeom>
                        </pic:spPr>
                      </pic:pic>
                      <pic:pic xmlns:pic="http://schemas.openxmlformats.org/drawingml/2006/picture">
                        <pic:nvPicPr>
                          <pic:cNvPr id="119" name="Picture 119"/>
                          <pic:cNvPicPr>
                            <a:picLocks noChangeAspect="1"/>
                          </pic:cNvPicPr>
                        </pic:nvPicPr>
                        <pic:blipFill rotWithShape="1">
                          <a:blip r:embed="rId34" cstate="print">
                            <a:extLst>
                              <a:ext uri="{28A0092B-C50C-407E-A947-70E740481C1C}">
                                <a14:useLocalDpi xmlns:a14="http://schemas.microsoft.com/office/drawing/2010/main" val="0"/>
                              </a:ext>
                            </a:extLst>
                          </a:blip>
                          <a:srcRect t="709"/>
                          <a:stretch/>
                        </pic:blipFill>
                        <pic:spPr bwMode="auto">
                          <a:xfrm>
                            <a:off x="4181475" y="1257300"/>
                            <a:ext cx="2009775" cy="1522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Picture 12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143125" y="2438400"/>
                            <a:ext cx="1952625" cy="1587500"/>
                          </a:xfrm>
                          <a:prstGeom prst="rect">
                            <a:avLst/>
                          </a:prstGeom>
                        </pic:spPr>
                      </pic:pic>
                      <wps:wsp>
                        <wps:cNvPr id="121" name="Straight Arrow Connector 121"/>
                        <wps:cNvCnPr>
                          <a:stCxn id="117" idx="3"/>
                          <a:endCxn id="119" idx="1"/>
                        </wps:cNvCnPr>
                        <wps:spPr>
                          <a:xfrm>
                            <a:off x="2628900" y="1135380"/>
                            <a:ext cx="1552575" cy="882968"/>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a:stCxn id="117" idx="3"/>
                          <a:endCxn id="120" idx="0"/>
                        </wps:cNvCnPr>
                        <wps:spPr>
                          <a:xfrm>
                            <a:off x="2628900" y="1135380"/>
                            <a:ext cx="490538" cy="130302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a:stCxn id="117" idx="3"/>
                          <a:endCxn id="118" idx="1"/>
                        </wps:cNvCnPr>
                        <wps:spPr>
                          <a:xfrm flipV="1">
                            <a:off x="2628900" y="608965"/>
                            <a:ext cx="1362075" cy="526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4011B69" id="Group 124" o:spid="_x0000_s1026" style="position:absolute;margin-left:0;margin-top:15.8pt;width:487.5pt;height:313.25pt;z-index:251741188;mso-height-relative:margin" coordorigin=",476" coordsize="61912,39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">
                <v:shape id="Picture 117" o:spid="_x0000_s1027" type="#_x0000_t75" style="position:absolute;top:2190;width:26289;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">
                  <v:imagedata r:id="rId35" o:title=""/>
                </v:shape>
                <v:shape id="Picture 118" o:spid="_x0000_s1028" type="#_x0000_t75" style="position:absolute;left:39909;top:476;width:18193;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">
                  <v:imagedata r:id="rId36" o:title=""/>
                </v:shape>
                <v:shape id="Picture 119" o:spid="_x0000_s1029" type="#_x0000_t75" style="position:absolute;left:41814;top:12573;width:20098;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">
                  <v:imagedata r:id="rId37" o:title="" croptop="465f"/>
                </v:shape>
                <v:shape id="Picture 120" o:spid="_x0000_s1030" type="#_x0000_t75" style="position:absolute;left:21431;top:24384;width:19526;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">
                  <v:imagedata r:id="rId40" o:title=""/>
                </v:shape>
                <v:shape id="Straight Arrow Connector 121" o:spid="_x0000_s1031" type="#_x0000_t32" style="position:absolute;left:26289;top:11353;width:15525;height:88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" strokecolor="#f75952 [3204]" strokeweight="6pt">
                  <v:stroke endarrow="block" joinstyle="miter"/>
                </v:shape>
                <v:shape id="Straight Arrow Connector 122" o:spid="_x0000_s1032" type="#_x0000_t32" style="position:absolute;left:26289;top:11353;width:4905;height:1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" strokecolor="#f75952 [3204]" strokeweight="6pt">
                  <v:stroke endarrow="block" joinstyle="miter"/>
                </v:shape>
                <v:shape id="Straight Arrow Connector 123" o:spid="_x0000_s1033" type="#_x0000_t32" style="position:absolute;left:26289;top:6089;width:13620;height:5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" strokecolor="#f75952 [3204]" strokeweight="6pt">
                  <v:stroke endarrow="block" joinstyle="miter"/>
                </v:shape>
              </v:group>
            </w:pict>
          </mc:Fallback>
        </mc:AlternateContent>
      </w:r>
      <w:r w:rsidR="00F44789">
        <w:t>Fifth iteration</w:t>
      </w:r>
      <w:r w:rsidR="00BA5545">
        <w:t xml:space="preserve"> (Added hard difficulty)</w:t>
      </w:r>
    </w:p>
    <w:p w14:paraId="665D626B" w14:textId="31C754B3" w:rsidR="00F44789" w:rsidRPr="007E6D0C" w:rsidRDefault="00F44789" w:rsidP="007E6D0C"/>
    <w:p w14:paraId="751626A6" w14:textId="58CC2E1B" w:rsidR="007E6D0C" w:rsidRPr="0016183E" w:rsidRDefault="007E6D0C" w:rsidP="00EF1813">
      <w:pPr>
        <w:rPr>
          <w:sz w:val="28"/>
          <w:szCs w:val="28"/>
        </w:rPr>
      </w:pPr>
    </w:p>
    <w:p w14:paraId="57FC20B4" w14:textId="2D412773" w:rsidR="000A450C" w:rsidRPr="009B3BD6" w:rsidRDefault="00EF1813" w:rsidP="009B3BD6">
      <w:r>
        <w:br w:type="page"/>
      </w:r>
    </w:p>
    <w:p w14:paraId="73B4D8A5" w14:textId="09FF375B" w:rsidR="006A0C70" w:rsidRDefault="009B3BD6" w:rsidP="006A0C70">
      <w:pPr>
        <w:pStyle w:val="Heading2"/>
      </w:pPr>
      <w:bookmarkStart w:id="8" w:name="_Toc69288717"/>
      <w:r w:rsidRPr="009B3BD6">
        <w:rPr>
          <w:noProof/>
        </w:rPr>
        <w:lastRenderedPageBreak/>
        <w:t>Solution to the problem</w:t>
      </w:r>
      <w:bookmarkEnd w:id="8"/>
    </w:p>
    <w:p w14:paraId="1EFB63D2" w14:textId="20919365" w:rsidR="009B3BD6" w:rsidRDefault="00916048" w:rsidP="009B3BD6">
      <w:r>
        <w:t>My goal for this software project was to create something fun to play and easy to use, and suitable for people of all ages. I wanted something that I created that I was proud of. My project revolves around a few main points:</w:t>
      </w:r>
    </w:p>
    <w:p w14:paraId="0BD040D8" w14:textId="4CD0AF4B" w:rsidR="00916048" w:rsidRDefault="00916048" w:rsidP="00916048">
      <w:pPr>
        <w:pStyle w:val="ListParagraph"/>
        <w:numPr>
          <w:ilvl w:val="0"/>
          <w:numId w:val="23"/>
        </w:numPr>
      </w:pPr>
      <w:r>
        <w:t xml:space="preserve">User interface that is easy to use and </w:t>
      </w:r>
      <w:r w:rsidR="00231B4F">
        <w:t>consistent</w:t>
      </w:r>
    </w:p>
    <w:p w14:paraId="3A58DE5C" w14:textId="1EFA56CF" w:rsidR="00231B4F" w:rsidRDefault="00231B4F" w:rsidP="00916048">
      <w:pPr>
        <w:pStyle w:val="ListParagraph"/>
        <w:numPr>
          <w:ilvl w:val="0"/>
          <w:numId w:val="23"/>
        </w:numPr>
      </w:pPr>
      <w:r>
        <w:t>Gives a sense of achievement</w:t>
      </w:r>
    </w:p>
    <w:p w14:paraId="6A0AF439" w14:textId="5C0FB683" w:rsidR="00231B4F" w:rsidRDefault="00231B4F" w:rsidP="005E0CAD">
      <w:pPr>
        <w:pStyle w:val="ListParagraph"/>
        <w:numPr>
          <w:ilvl w:val="0"/>
          <w:numId w:val="23"/>
        </w:numPr>
      </w:pPr>
      <w:r>
        <w:t>Multiple game modes to choose from</w:t>
      </w:r>
    </w:p>
    <w:p w14:paraId="6F0C9747" w14:textId="41480CBE" w:rsidR="00916048" w:rsidRDefault="00916048" w:rsidP="009B3BD6"/>
    <w:p w14:paraId="041DAD4B" w14:textId="3CE3C428" w:rsidR="00231B4F" w:rsidRPr="005E31D1" w:rsidRDefault="00231B4F" w:rsidP="00B14831">
      <w:pPr>
        <w:pStyle w:val="Footer"/>
      </w:pPr>
      <w:r w:rsidRPr="005E31D1">
        <w:t>User interface is easy to use and consistent</w:t>
      </w:r>
    </w:p>
    <w:p w14:paraId="0DB58ADA" w14:textId="27C2C723" w:rsidR="005E31D1" w:rsidRDefault="00121B86" w:rsidP="009B3BD6">
      <w:r>
        <w:t xml:space="preserve">Developing a user interface that users find enjoyable, and easy to use </w:t>
      </w:r>
      <w:r w:rsidR="00D96713">
        <w:t xml:space="preserve">is important, as this is what leads them to play the game. If the </w:t>
      </w:r>
      <w:r w:rsidR="009B0BE3">
        <w:t xml:space="preserve">instructions are not clear enough, the user would not know what to do. My memory game has clear </w:t>
      </w:r>
      <w:r w:rsidR="005E31D1">
        <w:t xml:space="preserve">large </w:t>
      </w:r>
      <w:r w:rsidR="009B0BE3">
        <w:t xml:space="preserve">buttons </w:t>
      </w:r>
      <w:r w:rsidR="005E31D1">
        <w:t xml:space="preserve">that help the user navigate through my memory game. </w:t>
      </w:r>
    </w:p>
    <w:p w14:paraId="761B2280" w14:textId="7CA3FEED" w:rsidR="005E31D1" w:rsidRPr="00253D1D" w:rsidRDefault="00AA58AE" w:rsidP="00B14831">
      <w:pPr>
        <w:pStyle w:val="Footer"/>
      </w:pPr>
      <w:r w:rsidRPr="00253D1D">
        <w:t xml:space="preserve">Gives a sense of achievement </w:t>
      </w:r>
    </w:p>
    <w:p w14:paraId="3A77C2E2" w14:textId="4478337D" w:rsidR="00AA58AE" w:rsidRDefault="00AA58AE" w:rsidP="009B3BD6">
      <w:r>
        <w:t xml:space="preserve">My memory game gives a sense of achievement to users, as the game score goes </w:t>
      </w:r>
      <w:r w:rsidR="005E5BCC">
        <w:t xml:space="preserve">up when the user matches a pair. This encourages the user to </w:t>
      </w:r>
      <w:r w:rsidR="00C73024">
        <w:t xml:space="preserve">finish matching the remaining cards, and to try other harder game modes. </w:t>
      </w:r>
      <w:r w:rsidR="001E56A4">
        <w:t>When the user finishes matching the cards, the high score would be given</w:t>
      </w:r>
      <w:r w:rsidR="00116B6B">
        <w:t xml:space="preserve"> to the user and stored. This would be the user’s goal to try to beat, and the sense of achievement would be felt again when the </w:t>
      </w:r>
      <w:r w:rsidR="001E21D6">
        <w:t xml:space="preserve">user beats the score. </w:t>
      </w:r>
    </w:p>
    <w:p w14:paraId="375851B1" w14:textId="1A351144" w:rsidR="00231B4F" w:rsidRDefault="0050704A" w:rsidP="00B14831">
      <w:pPr>
        <w:pStyle w:val="Footer"/>
      </w:pPr>
      <w:r>
        <w:t>Game modes</w:t>
      </w:r>
    </w:p>
    <w:p w14:paraId="437BF42A" w14:textId="34F0B714" w:rsidR="00FC4618" w:rsidRDefault="0050704A" w:rsidP="009B3BD6">
      <w:r>
        <w:t>My Memory game has 3 different game modes to choose from: easy, medium and hard. As I have explained before, in easy mode, there are 20 cards, and the user needs to match 10 pairs. In medium mode, there are 36 cards, and the user needs to match 18 pairs. In hard mode, there are 56 cards, and the user needs to match 28 pairs. The goal is to match the cards as fast as possible.</w:t>
      </w:r>
    </w:p>
    <w:p w14:paraId="11AC5010" w14:textId="3F650364" w:rsidR="00F9795E" w:rsidRDefault="00F9795E" w:rsidP="00F9795E">
      <w:pPr>
        <w:pStyle w:val="Footer"/>
      </w:pPr>
      <w:r>
        <w:lastRenderedPageBreak/>
        <w:t xml:space="preserve">Problems encountered </w:t>
      </w:r>
    </w:p>
    <w:p w14:paraId="7EC2585F" w14:textId="412F9568" w:rsidR="00F9795E" w:rsidRDefault="00F9795E" w:rsidP="009B3BD6">
      <w:r>
        <w:t>I had come across many problems that arise from the game including:</w:t>
      </w:r>
    </w:p>
    <w:p w14:paraId="59839F15" w14:textId="0307D61E" w:rsidR="00F9795E" w:rsidRDefault="00F9795E" w:rsidP="00F9795E">
      <w:pPr>
        <w:pStyle w:val="ListParagraph"/>
        <w:numPr>
          <w:ilvl w:val="0"/>
          <w:numId w:val="32"/>
        </w:numPr>
      </w:pPr>
      <w:r>
        <w:t>Project does not work when run with visual basic 2010</w:t>
      </w:r>
    </w:p>
    <w:p w14:paraId="5EADEDE6" w14:textId="4738E689" w:rsidR="00F9795E" w:rsidRDefault="00F9795E" w:rsidP="00F9795E">
      <w:r>
        <w:t>This was due to the project being made in a later version of visual basic and is not compatible with the older versions</w:t>
      </w:r>
    </w:p>
    <w:p w14:paraId="0AF563F1" w14:textId="4A1C7B5B" w:rsidR="00F9795E" w:rsidRDefault="00F9795E" w:rsidP="00F9795E">
      <w:pPr>
        <w:pStyle w:val="ListParagraph"/>
        <w:numPr>
          <w:ilvl w:val="0"/>
          <w:numId w:val="32"/>
        </w:numPr>
      </w:pPr>
      <w:r>
        <w:t>Sound file does not play when in a different user</w:t>
      </w:r>
    </w:p>
    <w:p w14:paraId="41B52441" w14:textId="0D6873FF" w:rsidR="00F9795E" w:rsidRDefault="00F9795E" w:rsidP="00F9795E">
      <w:r>
        <w:t xml:space="preserve">This was due to the fact that I used the file path of the sound file that uses the user’s name. This was solved using the resources folder in the memory game path, which is the same for every user </w:t>
      </w:r>
    </w:p>
    <w:p w14:paraId="1E40394B" w14:textId="75400C00" w:rsidR="00F9795E" w:rsidRDefault="007C1E33" w:rsidP="00F9795E">
      <w:pPr>
        <w:pStyle w:val="ListParagraph"/>
        <w:numPr>
          <w:ilvl w:val="0"/>
          <w:numId w:val="32"/>
        </w:numPr>
      </w:pPr>
      <w:r>
        <w:t>Application does not run</w:t>
      </w:r>
    </w:p>
    <w:p w14:paraId="0A955CBC" w14:textId="58F4117E" w:rsidR="00F9795E" w:rsidRDefault="007C1E33" w:rsidP="009B3BD6">
      <w:r>
        <w:t xml:space="preserve">This was due to the syntax error I would have made in the code, and can be quickly identified by double clicking the error. </w:t>
      </w:r>
    </w:p>
    <w:p w14:paraId="43824EC4" w14:textId="77777777" w:rsidR="00F9795E" w:rsidRPr="009B3BD6" w:rsidRDefault="00F9795E" w:rsidP="009B3BD6"/>
    <w:p w14:paraId="7BE832E4" w14:textId="5A2B849C" w:rsidR="006A0C70" w:rsidRDefault="009B3BD6" w:rsidP="006A0C70">
      <w:pPr>
        <w:pStyle w:val="Heading2"/>
      </w:pPr>
      <w:bookmarkStart w:id="9" w:name="_Toc69288718"/>
      <w:r w:rsidRPr="009B3BD6">
        <w:rPr>
          <w:noProof/>
        </w:rPr>
        <w:t>Intrinsic Documentation</w:t>
      </w:r>
      <w:bookmarkEnd w:id="9"/>
    </w:p>
    <w:p w14:paraId="3C917450" w14:textId="630E8894" w:rsidR="009B3BD6" w:rsidRDefault="00291307" w:rsidP="009B3BD6">
      <w:r>
        <w:t xml:space="preserve">Intrinsic documentation is important, as it allows for easier </w:t>
      </w:r>
      <w:r w:rsidR="009112E5">
        <w:t xml:space="preserve">interpretation of the code. This makes it easier to </w:t>
      </w:r>
      <w:r w:rsidR="00402F6E">
        <w:t xml:space="preserve">correct the code when something is not working as expected. In my memory game, </w:t>
      </w:r>
      <w:r w:rsidR="00EB2431">
        <w:t xml:space="preserve">I had intrinsic documentation </w:t>
      </w:r>
      <w:r w:rsidR="00FC4618">
        <w:t>in all my forms</w:t>
      </w:r>
      <w:r w:rsidR="00195BFB">
        <w:t>. This includes:</w:t>
      </w:r>
    </w:p>
    <w:p w14:paraId="48BCD4CF" w14:textId="0CFA5B22" w:rsidR="00195BFB" w:rsidRDefault="00195BFB" w:rsidP="00795898">
      <w:pPr>
        <w:pStyle w:val="Footer"/>
      </w:pPr>
      <w:r>
        <w:t xml:space="preserve">Meaningful </w:t>
      </w:r>
      <w:r w:rsidR="001E2279">
        <w:t>variable names</w:t>
      </w:r>
    </w:p>
    <w:p w14:paraId="2EC1164D" w14:textId="17A222B2" w:rsidR="00867CD2" w:rsidRDefault="0059002D" w:rsidP="00867CD2">
      <w:r>
        <w:t xml:space="preserve">On every form had been named to represent what it is used for. </w:t>
      </w:r>
      <w:r w:rsidR="00E77877">
        <w:t xml:space="preserve">This assists the </w:t>
      </w:r>
      <w:r w:rsidR="00624297">
        <w:t>people who read the code to identify what</w:t>
      </w:r>
      <w:r w:rsidR="00556435">
        <w:t xml:space="preserve"> it is.</w:t>
      </w:r>
    </w:p>
    <w:p w14:paraId="41C3A5A8" w14:textId="611C1576" w:rsidR="00556435" w:rsidRDefault="00556435" w:rsidP="00867CD2">
      <w:r>
        <w:t>For example:</w:t>
      </w:r>
    </w:p>
    <w:p w14:paraId="1560D7F9" w14:textId="7B09A76B" w:rsidR="00556435" w:rsidRDefault="000E3AA8" w:rsidP="006C3185">
      <w:pPr>
        <w:pStyle w:val="Author"/>
      </w:pPr>
      <w:r>
        <w:t xml:space="preserve">Pausebtn </w:t>
      </w:r>
    </w:p>
    <w:p w14:paraId="51B397E9" w14:textId="31FF1A67" w:rsidR="00D853BB" w:rsidRDefault="000E3AA8" w:rsidP="00867CD2">
      <w:r>
        <w:t>This name references</w:t>
      </w:r>
      <w:r w:rsidR="00107D77">
        <w:t xml:space="preserve"> that it is the button that pauses the game</w:t>
      </w:r>
      <w:r w:rsidR="00D853BB">
        <w:t xml:space="preserve"> when pressed by the user.</w:t>
      </w:r>
      <w:r w:rsidR="00605FB6">
        <w:t xml:space="preserve"> It is a meaningful name, as it represents the button pressed when user wants to pause. </w:t>
      </w:r>
    </w:p>
    <w:p w14:paraId="78B4E237" w14:textId="15CE60CA" w:rsidR="00D853BB" w:rsidRDefault="00D853BB" w:rsidP="00867CD2"/>
    <w:p w14:paraId="7935FF57" w14:textId="6BD99AAD" w:rsidR="00962670" w:rsidRDefault="00962670" w:rsidP="006C3185">
      <w:pPr>
        <w:pStyle w:val="Author"/>
      </w:pPr>
      <w:r>
        <w:lastRenderedPageBreak/>
        <w:t>StartForm</w:t>
      </w:r>
    </w:p>
    <w:p w14:paraId="78B06834" w14:textId="61CA0F8C" w:rsidR="006306CD" w:rsidRDefault="00962670" w:rsidP="00867CD2">
      <w:r>
        <w:t xml:space="preserve">The name of this form implies that the form is displayed when the user starts </w:t>
      </w:r>
      <w:r w:rsidR="009466CE">
        <w:t xml:space="preserve">the memory game. </w:t>
      </w:r>
    </w:p>
    <w:p w14:paraId="4B217C72" w14:textId="0678042C" w:rsidR="001A4056" w:rsidRDefault="001A4056" w:rsidP="00867CD2">
      <w:r>
        <w:t xml:space="preserve">Below are forms and their controls in them. All the controls are meaningful variable names. </w:t>
      </w:r>
    </w:p>
    <w:p w14:paraId="4628D50A" w14:textId="795CE27E" w:rsidR="001A4056" w:rsidRDefault="009E6E7E" w:rsidP="00867CD2">
      <w:r w:rsidRPr="00450EC3">
        <w:rPr>
          <w:noProof/>
        </w:rPr>
        <w:drawing>
          <wp:anchor distT="0" distB="0" distL="114300" distR="114300" simplePos="0" relativeHeight="251638788" behindDoc="0" locked="0" layoutInCell="1" allowOverlap="1" wp14:anchorId="238EEDD4" wp14:editId="4F9693E5">
            <wp:simplePos x="0" y="0"/>
            <wp:positionH relativeFrom="column">
              <wp:posOffset>-161925</wp:posOffset>
            </wp:positionH>
            <wp:positionV relativeFrom="page">
              <wp:posOffset>5924550</wp:posOffset>
            </wp:positionV>
            <wp:extent cx="1762125" cy="14192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62125" cy="1419225"/>
                    </a:xfrm>
                    <a:prstGeom prst="rect">
                      <a:avLst/>
                    </a:prstGeom>
                  </pic:spPr>
                </pic:pic>
              </a:graphicData>
            </a:graphic>
          </wp:anchor>
        </w:drawing>
      </w:r>
      <w:r w:rsidRPr="001A4056">
        <w:rPr>
          <w:noProof/>
        </w:rPr>
        <w:drawing>
          <wp:anchor distT="0" distB="0" distL="114300" distR="114300" simplePos="0" relativeHeight="251632644" behindDoc="0" locked="0" layoutInCell="1" allowOverlap="1" wp14:anchorId="592041EC" wp14:editId="5EB4A86F">
            <wp:simplePos x="0" y="0"/>
            <wp:positionH relativeFrom="margin">
              <wp:posOffset>-161925</wp:posOffset>
            </wp:positionH>
            <wp:positionV relativeFrom="margin">
              <wp:posOffset>1905000</wp:posOffset>
            </wp:positionV>
            <wp:extent cx="1341120" cy="20002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41120" cy="2000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37764" behindDoc="0" locked="0" layoutInCell="1" allowOverlap="1" wp14:anchorId="73686526" wp14:editId="53AE87E9">
                <wp:simplePos x="0" y="0"/>
                <wp:positionH relativeFrom="column">
                  <wp:posOffset>1485900</wp:posOffset>
                </wp:positionH>
                <wp:positionV relativeFrom="paragraph">
                  <wp:posOffset>253365</wp:posOffset>
                </wp:positionV>
                <wp:extent cx="4448175" cy="3533775"/>
                <wp:effectExtent l="0" t="0" r="9525" b="9525"/>
                <wp:wrapSquare wrapText="bothSides"/>
                <wp:docPr id="132" name="Group 132"/>
                <wp:cNvGraphicFramePr/>
                <a:graphic xmlns:a="http://schemas.openxmlformats.org/drawingml/2006/main">
                  <a:graphicData uri="http://schemas.microsoft.com/office/word/2010/wordprocessingGroup">
                    <wpg:wgp>
                      <wpg:cNvGrpSpPr/>
                      <wpg:grpSpPr>
                        <a:xfrm>
                          <a:off x="0" y="0"/>
                          <a:ext cx="4448175" cy="3533775"/>
                          <a:chOff x="0" y="0"/>
                          <a:chExt cx="4448175" cy="3533775"/>
                        </a:xfrm>
                      </wpg:grpSpPr>
                      <pic:pic xmlns:pic="http://schemas.openxmlformats.org/drawingml/2006/picture">
                        <pic:nvPicPr>
                          <pic:cNvPr id="21" name="Picture 21"/>
                          <pic:cNvPicPr>
                            <a:picLocks noChangeAspect="1"/>
                          </pic:cNvPicPr>
                        </pic:nvPicPr>
                        <pic:blipFill rotWithShape="1">
                          <a:blip r:embed="rId43">
                            <a:extLst>
                              <a:ext uri="{28A0092B-C50C-407E-A947-70E740481C1C}">
                                <a14:useLocalDpi xmlns:a14="http://schemas.microsoft.com/office/drawing/2010/main" val="0"/>
                              </a:ext>
                            </a:extLst>
                          </a:blip>
                          <a:srcRect t="5882"/>
                          <a:stretch/>
                        </pic:blipFill>
                        <pic:spPr bwMode="auto">
                          <a:xfrm>
                            <a:off x="0" y="95250"/>
                            <a:ext cx="1730375" cy="2895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44">
                            <a:extLst>
                              <a:ext uri="{28A0092B-C50C-407E-A947-70E740481C1C}">
                                <a14:useLocalDpi xmlns:a14="http://schemas.microsoft.com/office/drawing/2010/main" val="0"/>
                              </a:ext>
                            </a:extLst>
                          </a:blip>
                          <a:srcRect r="34695"/>
                          <a:stretch/>
                        </pic:blipFill>
                        <pic:spPr bwMode="auto">
                          <a:xfrm>
                            <a:off x="1781175" y="0"/>
                            <a:ext cx="1171575" cy="2990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38475" y="85725"/>
                            <a:ext cx="1409700" cy="3448050"/>
                          </a:xfrm>
                          <a:prstGeom prst="rect">
                            <a:avLst/>
                          </a:prstGeom>
                        </pic:spPr>
                      </pic:pic>
                      <pic:pic xmlns:pic="http://schemas.openxmlformats.org/drawingml/2006/picture">
                        <pic:nvPicPr>
                          <pic:cNvPr id="25" name="Picture 2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809750" y="2981325"/>
                            <a:ext cx="1143000" cy="516255"/>
                          </a:xfrm>
                          <a:prstGeom prst="rect">
                            <a:avLst/>
                          </a:prstGeom>
                        </pic:spPr>
                      </pic:pic>
                    </wpg:wgp>
                  </a:graphicData>
                </a:graphic>
              </wp:anchor>
            </w:drawing>
          </mc:Choice>
          <mc:Fallback>
            <w:pict>
              <v:group w14:anchorId="26359350" id="Group 132" o:spid="_x0000_s1026" style="position:absolute;margin-left:117pt;margin-top:19.95pt;width:350.25pt;height:278.25pt;z-index:251637764" coordsize="44481,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">
                <v:shape id="Picture 21" o:spid="_x0000_s1027" type="#_x0000_t75" style="position:absolute;top:952;width:17303;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">
                  <v:imagedata r:id="rId47" o:title="" croptop="3855f"/>
                </v:shape>
                <v:shape id="Picture 22" o:spid="_x0000_s1028" type="#_x0000_t75" style="position:absolute;left:17811;width:11716;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">
                  <v:imagedata r:id="rId48" o:title="" cropright="22738f"/>
                </v:shape>
                <v:shape id="Picture 24" o:spid="_x0000_s1029" type="#_x0000_t75" style="position:absolute;left:30384;top:857;width:14097;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">
                  <v:imagedata r:id="rId49" o:title=""/>
                </v:shape>
                <v:shape id="Picture 25" o:spid="_x0000_s1030" type="#_x0000_t75" style="position:absolute;left:18097;top:29813;width:11430;height:5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">
                  <v:imagedata r:id="rId50" o:title=""/>
                </v:shape>
                <w10:wrap type="square"/>
              </v:group>
            </w:pict>
          </mc:Fallback>
        </mc:AlternateContent>
      </w:r>
      <w:r w:rsidR="001A4056">
        <w:t>StartForm</w:t>
      </w:r>
      <w:r w:rsidR="001A4056">
        <w:tab/>
      </w:r>
      <w:r w:rsidR="001A4056">
        <w:tab/>
        <w:t xml:space="preserve"> MainFormEasy, MainFormMeduim, MainFormHard</w:t>
      </w:r>
    </w:p>
    <w:p w14:paraId="3FCB7207" w14:textId="227F7860" w:rsidR="001A4056" w:rsidRDefault="001A4056" w:rsidP="00867CD2"/>
    <w:p w14:paraId="4DCE1AF9" w14:textId="355DDAA0" w:rsidR="00556435" w:rsidRDefault="00556435" w:rsidP="00867CD2"/>
    <w:p w14:paraId="4B96C14C" w14:textId="1E899435" w:rsidR="001A4056" w:rsidRDefault="001A4056" w:rsidP="00867CD2">
      <w:r>
        <w:t>UserControl1</w:t>
      </w:r>
    </w:p>
    <w:p w14:paraId="343E9823" w14:textId="1429F64D" w:rsidR="001A4056" w:rsidRDefault="001A4056" w:rsidP="00867CD2"/>
    <w:p w14:paraId="3FD0D53B" w14:textId="0C3C29EB" w:rsidR="001A4056" w:rsidRDefault="001A4056" w:rsidP="00867CD2"/>
    <w:p w14:paraId="5AA8396F" w14:textId="31FBEBFC" w:rsidR="001A4056" w:rsidRDefault="001A4056" w:rsidP="00867CD2"/>
    <w:p w14:paraId="762B4627" w14:textId="7FEA49B2" w:rsidR="001A4056" w:rsidRDefault="001A4056" w:rsidP="00867CD2"/>
    <w:p w14:paraId="2A4FBD54" w14:textId="0FEDE8B9" w:rsidR="001A4056" w:rsidRDefault="001A4056" w:rsidP="00867CD2"/>
    <w:p w14:paraId="3F5023E3" w14:textId="4FD65C05" w:rsidR="001A4056" w:rsidRDefault="001A4056" w:rsidP="00867CD2"/>
    <w:p w14:paraId="6D951217" w14:textId="0AE3FA3D" w:rsidR="00795898" w:rsidRDefault="00795898" w:rsidP="00867CD2"/>
    <w:p w14:paraId="6703AFA1" w14:textId="1375998B" w:rsidR="00795898" w:rsidRDefault="00795898" w:rsidP="00867CD2"/>
    <w:p w14:paraId="14FD6830" w14:textId="77777777" w:rsidR="00795898" w:rsidRDefault="00795898" w:rsidP="00867CD2"/>
    <w:p w14:paraId="2F4A7B88" w14:textId="5AD7E5C9" w:rsidR="001E2279" w:rsidRDefault="001E2279" w:rsidP="00795898">
      <w:pPr>
        <w:pStyle w:val="Footer"/>
      </w:pPr>
      <w:r>
        <w:lastRenderedPageBreak/>
        <w:t>Use of spaces between each different piece of code</w:t>
      </w:r>
      <w:r w:rsidR="00795898">
        <w:t>/Indentations</w:t>
      </w:r>
    </w:p>
    <w:p w14:paraId="0C893435" w14:textId="6C98D243" w:rsidR="00EA181D" w:rsidRDefault="00EA181D" w:rsidP="00EA181D">
      <w:r>
        <w:t xml:space="preserve">In my memory game, there are spaces between each piece of code that does something different to the one before or after. </w:t>
      </w:r>
      <w:r w:rsidR="00795898">
        <w:t>It makes the code better to read and understand. For example, below is a segment of code:</w:t>
      </w:r>
    </w:p>
    <w:p w14:paraId="6517A72B" w14:textId="77777777" w:rsidR="00795898" w:rsidRDefault="00795898">
      <w:r w:rsidRPr="00795898">
        <w:rPr>
          <w:noProof/>
        </w:rPr>
        <w:drawing>
          <wp:inline distT="0" distB="0" distL="0" distR="0" wp14:anchorId="02D588BE" wp14:editId="019FF329">
            <wp:extent cx="5274945" cy="28860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5257"/>
                    <a:stretch/>
                  </pic:blipFill>
                  <pic:spPr bwMode="auto">
                    <a:xfrm>
                      <a:off x="0" y="0"/>
                      <a:ext cx="5274945" cy="2886075"/>
                    </a:xfrm>
                    <a:prstGeom prst="rect">
                      <a:avLst/>
                    </a:prstGeom>
                    <a:ln>
                      <a:noFill/>
                    </a:ln>
                    <a:extLst>
                      <a:ext uri="{53640926-AAD7-44D8-BBD7-CCE9431645EC}">
                        <a14:shadowObscured xmlns:a14="http://schemas.microsoft.com/office/drawing/2010/main"/>
                      </a:ext>
                    </a:extLst>
                  </pic:spPr>
                </pic:pic>
              </a:graphicData>
            </a:graphic>
          </wp:inline>
        </w:drawing>
      </w:r>
    </w:p>
    <w:p w14:paraId="718D2BCD" w14:textId="149320B4" w:rsidR="00795898" w:rsidRDefault="00795898" w:rsidP="00EA181D">
      <w:r>
        <w:t>This code is spread out and has indentations. This is important, as there are embedded case statements in the if statement. If a programmer were to review this code, they could instantly know where the case and if statements start through the spacing and indentations.</w:t>
      </w:r>
    </w:p>
    <w:p w14:paraId="30CB4662" w14:textId="74A017F6" w:rsidR="001E2279" w:rsidRDefault="00867CD2" w:rsidP="00795898">
      <w:pPr>
        <w:pStyle w:val="Footer"/>
      </w:pPr>
      <w:r>
        <w:t>Use of comments</w:t>
      </w:r>
    </w:p>
    <w:p w14:paraId="6969DCCD" w14:textId="1A198FB3" w:rsidR="00195BFB" w:rsidRDefault="00795898" w:rsidP="009B3BD6">
      <w:r>
        <w:t>Referring again to the above code, there are clear comments saying which lines execute what things. These aid the creation of the overall game, as if there are problems or the code doesn’t work, the code can be easily referred back to. Changes can be easily made as well, more efficiently and less tedious in some cases.</w:t>
      </w:r>
    </w:p>
    <w:p w14:paraId="06B174B9" w14:textId="24758915" w:rsidR="00195BFB" w:rsidRDefault="00195BFB" w:rsidP="009B3BD6"/>
    <w:p w14:paraId="47C54788" w14:textId="6760F1E6" w:rsidR="00195BFB" w:rsidRDefault="00195BFB" w:rsidP="009B3BD6"/>
    <w:p w14:paraId="10999F9D" w14:textId="3AF93692" w:rsidR="00C675AC" w:rsidRDefault="00C675AC"/>
    <w:sectPr w:rsidR="00C675AC">
      <w:footerReference w:type="default" r:id="rId52"/>
      <w:footerReference w:type="first" r:id="rId53"/>
      <w:pgSz w:w="11907" w:h="16839"/>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886FEA" w14:textId="77777777" w:rsidR="00C60CAE" w:rsidRDefault="00C60CAE">
      <w:pPr>
        <w:spacing w:after="0" w:line="240" w:lineRule="auto"/>
      </w:pPr>
      <w:r>
        <w:separator/>
      </w:r>
    </w:p>
  </w:endnote>
  <w:endnote w:type="continuationSeparator" w:id="0">
    <w:p w14:paraId="7589605A" w14:textId="77777777" w:rsidR="00C60CAE" w:rsidRDefault="00C60CAE">
      <w:pPr>
        <w:spacing w:after="0" w:line="240" w:lineRule="auto"/>
      </w:pPr>
      <w:r>
        <w:continuationSeparator/>
      </w:r>
    </w:p>
  </w:endnote>
  <w:endnote w:type="continuationNotice" w:id="1">
    <w:p w14:paraId="32C56569" w14:textId="77777777" w:rsidR="00C60CAE" w:rsidRDefault="00C60C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FreesiaUPC">
    <w:altName w:val="FreesiaUPC"/>
    <w:charset w:val="DE"/>
    <w:family w:val="swiss"/>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1660239"/>
      <w:docPartObj>
        <w:docPartGallery w:val="Page Numbers (Bottom of Page)"/>
        <w:docPartUnique/>
      </w:docPartObj>
    </w:sdtPr>
    <w:sdtEndPr>
      <w:rPr>
        <w:noProof/>
      </w:rPr>
    </w:sdtEndPr>
    <w:sdtContent>
      <w:p w14:paraId="13C3A2A2" w14:textId="462328D3" w:rsidR="00F163FD" w:rsidRDefault="00F163FD">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BA2D1C5" w14:textId="54EC9958" w:rsidR="006F2E05" w:rsidRDefault="006F2E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2999144"/>
      <w:docPartObj>
        <w:docPartGallery w:val="Page Numbers (Bottom of Page)"/>
        <w:docPartUnique/>
      </w:docPartObj>
    </w:sdtPr>
    <w:sdtEndPr>
      <w:rPr>
        <w:noProof/>
      </w:rPr>
    </w:sdtEndPr>
    <w:sdtContent>
      <w:p w14:paraId="3210DE40" w14:textId="29923C84" w:rsidR="00F163FD" w:rsidRDefault="00F163FD">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904BBB" w14:textId="6E46ED77" w:rsidR="006F2E05" w:rsidRDefault="006F2E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392255"/>
      <w:docPartObj>
        <w:docPartGallery w:val="Page Numbers (Bottom of Page)"/>
        <w:docPartUnique/>
      </w:docPartObj>
    </w:sdtPr>
    <w:sdtEndPr>
      <w:rPr>
        <w:noProof/>
      </w:rPr>
    </w:sdtEndPr>
    <w:sdtContent>
      <w:p w14:paraId="5EEDB7D3" w14:textId="25EB198B" w:rsidR="00F163FD" w:rsidRDefault="00F163FD">
        <w:pPr>
          <w:pStyle w:val="Footer"/>
        </w:pPr>
        <w:r>
          <w:t xml:space="preserve">Page | </w:t>
        </w:r>
        <w:r w:rsidR="00827F17">
          <w:fldChar w:fldCharType="begin"/>
        </w:r>
        <w:r w:rsidR="00827F17">
          <w:instrText xml:space="preserve"> PAGE   \* MERGEFORMAT </w:instrText>
        </w:r>
        <w:r w:rsidR="00827F17">
          <w:fldChar w:fldCharType="separate"/>
        </w:r>
        <w:r w:rsidR="00827F17">
          <w:rPr>
            <w:noProof/>
          </w:rPr>
          <w:t>2</w:t>
        </w:r>
        <w:r w:rsidR="00827F17">
          <w:rPr>
            <w:noProof/>
          </w:rPr>
          <w:fldChar w:fldCharType="end"/>
        </w:r>
      </w:p>
    </w:sdtContent>
  </w:sdt>
  <w:p w14:paraId="59CBE5C0" w14:textId="53542A75" w:rsidR="00C675AC" w:rsidRDefault="00C675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7519170"/>
      <w:docPartObj>
        <w:docPartGallery w:val="Page Numbers (Bottom of Page)"/>
        <w:docPartUnique/>
      </w:docPartObj>
    </w:sdtPr>
    <w:sdtEndPr>
      <w:rPr>
        <w:noProof/>
      </w:rPr>
    </w:sdtEndPr>
    <w:sdtContent>
      <w:p w14:paraId="05A3026B" w14:textId="79CF7E2F" w:rsidR="00F163FD" w:rsidRDefault="00F163FD">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449C9F5B" w14:textId="3E2752DF" w:rsidR="006F2E05" w:rsidRDefault="006F2E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32AE4B" w14:textId="77777777" w:rsidR="00C60CAE" w:rsidRDefault="00C60CAE">
      <w:pPr>
        <w:spacing w:after="0" w:line="240" w:lineRule="auto"/>
      </w:pPr>
      <w:r>
        <w:separator/>
      </w:r>
    </w:p>
  </w:footnote>
  <w:footnote w:type="continuationSeparator" w:id="0">
    <w:p w14:paraId="3E7ED016" w14:textId="77777777" w:rsidR="00C60CAE" w:rsidRDefault="00C60CAE">
      <w:pPr>
        <w:spacing w:after="0" w:line="240" w:lineRule="auto"/>
      </w:pPr>
      <w:r>
        <w:continuationSeparator/>
      </w:r>
    </w:p>
  </w:footnote>
  <w:footnote w:type="continuationNotice" w:id="1">
    <w:p w14:paraId="34D7D301" w14:textId="77777777" w:rsidR="00C60CAE" w:rsidRDefault="00C60CA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40426B"/>
    <w:multiLevelType w:val="multilevel"/>
    <w:tmpl w:val="D65ADF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F0D72"/>
    <w:multiLevelType w:val="hybridMultilevel"/>
    <w:tmpl w:val="DD627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54B1822"/>
    <w:multiLevelType w:val="multilevel"/>
    <w:tmpl w:val="FEDE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6B74BF"/>
    <w:multiLevelType w:val="hybridMultilevel"/>
    <w:tmpl w:val="32122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6B4114F"/>
    <w:multiLevelType w:val="hybridMultilevel"/>
    <w:tmpl w:val="06B6B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DA0E2F"/>
    <w:multiLevelType w:val="hybridMultilevel"/>
    <w:tmpl w:val="C3DC64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EB90681"/>
    <w:multiLevelType w:val="hybridMultilevel"/>
    <w:tmpl w:val="40206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373B2F"/>
    <w:multiLevelType w:val="hybridMultilevel"/>
    <w:tmpl w:val="4DD8B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832CD5"/>
    <w:multiLevelType w:val="hybridMultilevel"/>
    <w:tmpl w:val="67B87B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B9B4000"/>
    <w:multiLevelType w:val="hybridMultilevel"/>
    <w:tmpl w:val="03009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9D1354"/>
    <w:multiLevelType w:val="hybridMultilevel"/>
    <w:tmpl w:val="71C4D642"/>
    <w:lvl w:ilvl="0" w:tplc="FFFFFFFF">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9C7886"/>
    <w:multiLevelType w:val="hybridMultilevel"/>
    <w:tmpl w:val="EF10F8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8E64AF"/>
    <w:multiLevelType w:val="multilevel"/>
    <w:tmpl w:val="D0307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C838EF"/>
    <w:multiLevelType w:val="hybridMultilevel"/>
    <w:tmpl w:val="C5889D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EED5015"/>
    <w:multiLevelType w:val="hybridMultilevel"/>
    <w:tmpl w:val="B24ED8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38A5732"/>
    <w:multiLevelType w:val="hybridMultilevel"/>
    <w:tmpl w:val="D02CA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17"/>
  </w:num>
  <w:num w:numId="4">
    <w:abstractNumId w:val="17"/>
  </w:num>
  <w:num w:numId="5">
    <w:abstractNumId w:val="17"/>
  </w:num>
  <w:num w:numId="6">
    <w:abstractNumId w:val="8"/>
  </w:num>
  <w:num w:numId="7">
    <w:abstractNumId w:val="28"/>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23"/>
  </w:num>
  <w:num w:numId="18">
    <w:abstractNumId w:val="25"/>
  </w:num>
  <w:num w:numId="19">
    <w:abstractNumId w:val="14"/>
  </w:num>
  <w:num w:numId="20">
    <w:abstractNumId w:val="22"/>
  </w:num>
  <w:num w:numId="21">
    <w:abstractNumId w:val="20"/>
  </w:num>
  <w:num w:numId="22">
    <w:abstractNumId w:val="10"/>
  </w:num>
  <w:num w:numId="23">
    <w:abstractNumId w:val="11"/>
  </w:num>
  <w:num w:numId="24">
    <w:abstractNumId w:val="18"/>
  </w:num>
  <w:num w:numId="25">
    <w:abstractNumId w:val="24"/>
  </w:num>
  <w:num w:numId="26">
    <w:abstractNumId w:val="12"/>
  </w:num>
  <w:num w:numId="27">
    <w:abstractNumId w:val="26"/>
  </w:num>
  <w:num w:numId="28">
    <w:abstractNumId w:val="13"/>
  </w:num>
  <w:num w:numId="29">
    <w:abstractNumId w:val="16"/>
  </w:num>
  <w:num w:numId="30">
    <w:abstractNumId w:val="15"/>
  </w:num>
  <w:num w:numId="31">
    <w:abstractNumId w:val="19"/>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33D"/>
    <w:rsid w:val="00005E8F"/>
    <w:rsid w:val="00044EDD"/>
    <w:rsid w:val="000713C3"/>
    <w:rsid w:val="000717B3"/>
    <w:rsid w:val="000A450C"/>
    <w:rsid w:val="000B117A"/>
    <w:rsid w:val="000C514D"/>
    <w:rsid w:val="000D3624"/>
    <w:rsid w:val="000E3AA8"/>
    <w:rsid w:val="000E692A"/>
    <w:rsid w:val="000E7086"/>
    <w:rsid w:val="000F3680"/>
    <w:rsid w:val="000F533D"/>
    <w:rsid w:val="001063CF"/>
    <w:rsid w:val="00107D77"/>
    <w:rsid w:val="00116241"/>
    <w:rsid w:val="00116B6B"/>
    <w:rsid w:val="00121B86"/>
    <w:rsid w:val="00123A84"/>
    <w:rsid w:val="00126DB4"/>
    <w:rsid w:val="00127F22"/>
    <w:rsid w:val="00134FF6"/>
    <w:rsid w:val="0014471D"/>
    <w:rsid w:val="00146392"/>
    <w:rsid w:val="001604C7"/>
    <w:rsid w:val="00167687"/>
    <w:rsid w:val="00167A71"/>
    <w:rsid w:val="00171981"/>
    <w:rsid w:val="001778B4"/>
    <w:rsid w:val="00180960"/>
    <w:rsid w:val="00195BFB"/>
    <w:rsid w:val="00197167"/>
    <w:rsid w:val="001A4056"/>
    <w:rsid w:val="001B5C01"/>
    <w:rsid w:val="001B5E89"/>
    <w:rsid w:val="001B6EEB"/>
    <w:rsid w:val="001C3552"/>
    <w:rsid w:val="001C5D74"/>
    <w:rsid w:val="001D1B17"/>
    <w:rsid w:val="001D5304"/>
    <w:rsid w:val="001E21D6"/>
    <w:rsid w:val="001E2279"/>
    <w:rsid w:val="001E56A4"/>
    <w:rsid w:val="001F5592"/>
    <w:rsid w:val="002106A7"/>
    <w:rsid w:val="002308FF"/>
    <w:rsid w:val="00231B4F"/>
    <w:rsid w:val="002475C6"/>
    <w:rsid w:val="00253D1D"/>
    <w:rsid w:val="002606C3"/>
    <w:rsid w:val="002813DF"/>
    <w:rsid w:val="00291307"/>
    <w:rsid w:val="00292C8A"/>
    <w:rsid w:val="002971E4"/>
    <w:rsid w:val="002A0933"/>
    <w:rsid w:val="002A407E"/>
    <w:rsid w:val="002B54BB"/>
    <w:rsid w:val="002C501C"/>
    <w:rsid w:val="002D5D80"/>
    <w:rsid w:val="002D73F8"/>
    <w:rsid w:val="002F198F"/>
    <w:rsid w:val="00301FD8"/>
    <w:rsid w:val="003205C9"/>
    <w:rsid w:val="00321E77"/>
    <w:rsid w:val="00332D42"/>
    <w:rsid w:val="00342E64"/>
    <w:rsid w:val="00354C48"/>
    <w:rsid w:val="0039592A"/>
    <w:rsid w:val="003A0FA9"/>
    <w:rsid w:val="003A5B3B"/>
    <w:rsid w:val="003B0472"/>
    <w:rsid w:val="003E3005"/>
    <w:rsid w:val="00402F6E"/>
    <w:rsid w:val="00406052"/>
    <w:rsid w:val="00412258"/>
    <w:rsid w:val="0042314E"/>
    <w:rsid w:val="00440B52"/>
    <w:rsid w:val="00442509"/>
    <w:rsid w:val="004430C3"/>
    <w:rsid w:val="00450BE1"/>
    <w:rsid w:val="00450EC3"/>
    <w:rsid w:val="004653C4"/>
    <w:rsid w:val="00491D7F"/>
    <w:rsid w:val="004A2907"/>
    <w:rsid w:val="004A7D48"/>
    <w:rsid w:val="004B77BC"/>
    <w:rsid w:val="004C771B"/>
    <w:rsid w:val="004D0EF6"/>
    <w:rsid w:val="004D1EA7"/>
    <w:rsid w:val="004F4FC0"/>
    <w:rsid w:val="004F5318"/>
    <w:rsid w:val="004F637D"/>
    <w:rsid w:val="004F7D58"/>
    <w:rsid w:val="00505260"/>
    <w:rsid w:val="0050704A"/>
    <w:rsid w:val="00507E53"/>
    <w:rsid w:val="005218A9"/>
    <w:rsid w:val="00525B29"/>
    <w:rsid w:val="00525F6E"/>
    <w:rsid w:val="00536707"/>
    <w:rsid w:val="00554035"/>
    <w:rsid w:val="00556435"/>
    <w:rsid w:val="00564429"/>
    <w:rsid w:val="00580193"/>
    <w:rsid w:val="0059002D"/>
    <w:rsid w:val="005A0C7D"/>
    <w:rsid w:val="005A210C"/>
    <w:rsid w:val="005C3744"/>
    <w:rsid w:val="005D557A"/>
    <w:rsid w:val="005E0CAD"/>
    <w:rsid w:val="005E31D1"/>
    <w:rsid w:val="005E35F2"/>
    <w:rsid w:val="005E5BCC"/>
    <w:rsid w:val="005F07D5"/>
    <w:rsid w:val="005F280E"/>
    <w:rsid w:val="00605FB6"/>
    <w:rsid w:val="00614D37"/>
    <w:rsid w:val="006174E5"/>
    <w:rsid w:val="00624297"/>
    <w:rsid w:val="006306CD"/>
    <w:rsid w:val="00637CE8"/>
    <w:rsid w:val="00650D82"/>
    <w:rsid w:val="00663530"/>
    <w:rsid w:val="00664F95"/>
    <w:rsid w:val="00666EE4"/>
    <w:rsid w:val="006A0C70"/>
    <w:rsid w:val="006A115E"/>
    <w:rsid w:val="006B71E6"/>
    <w:rsid w:val="006C3185"/>
    <w:rsid w:val="006C6D89"/>
    <w:rsid w:val="006F2E05"/>
    <w:rsid w:val="006F6F60"/>
    <w:rsid w:val="00704A99"/>
    <w:rsid w:val="00705D63"/>
    <w:rsid w:val="0070739B"/>
    <w:rsid w:val="0071314B"/>
    <w:rsid w:val="00717D2A"/>
    <w:rsid w:val="00723146"/>
    <w:rsid w:val="00741A0D"/>
    <w:rsid w:val="00770350"/>
    <w:rsid w:val="00770371"/>
    <w:rsid w:val="00772B45"/>
    <w:rsid w:val="00795898"/>
    <w:rsid w:val="007A2D78"/>
    <w:rsid w:val="007B3965"/>
    <w:rsid w:val="007C1E33"/>
    <w:rsid w:val="007C2C24"/>
    <w:rsid w:val="007C4181"/>
    <w:rsid w:val="007E352D"/>
    <w:rsid w:val="007E6D0C"/>
    <w:rsid w:val="007F1227"/>
    <w:rsid w:val="007F2F48"/>
    <w:rsid w:val="00800187"/>
    <w:rsid w:val="00812019"/>
    <w:rsid w:val="00812306"/>
    <w:rsid w:val="00821525"/>
    <w:rsid w:val="00827F17"/>
    <w:rsid w:val="00866580"/>
    <w:rsid w:val="00867CD2"/>
    <w:rsid w:val="008729AD"/>
    <w:rsid w:val="00872F5D"/>
    <w:rsid w:val="00873139"/>
    <w:rsid w:val="0089384D"/>
    <w:rsid w:val="00895EEF"/>
    <w:rsid w:val="00896BF5"/>
    <w:rsid w:val="00896EB5"/>
    <w:rsid w:val="008B48A7"/>
    <w:rsid w:val="008B6431"/>
    <w:rsid w:val="008B7EC4"/>
    <w:rsid w:val="008D4224"/>
    <w:rsid w:val="008D5C3A"/>
    <w:rsid w:val="00900A6E"/>
    <w:rsid w:val="00900BB9"/>
    <w:rsid w:val="009102D4"/>
    <w:rsid w:val="009112E5"/>
    <w:rsid w:val="00916048"/>
    <w:rsid w:val="00932A90"/>
    <w:rsid w:val="00935641"/>
    <w:rsid w:val="009466CE"/>
    <w:rsid w:val="0095073C"/>
    <w:rsid w:val="0096250C"/>
    <w:rsid w:val="00962670"/>
    <w:rsid w:val="009737E3"/>
    <w:rsid w:val="0098772F"/>
    <w:rsid w:val="00994446"/>
    <w:rsid w:val="009B0BE3"/>
    <w:rsid w:val="009B3BD6"/>
    <w:rsid w:val="009C6687"/>
    <w:rsid w:val="009D2BA2"/>
    <w:rsid w:val="009E0D51"/>
    <w:rsid w:val="009E6E7E"/>
    <w:rsid w:val="00A10CDD"/>
    <w:rsid w:val="00A343C5"/>
    <w:rsid w:val="00A351B2"/>
    <w:rsid w:val="00A50D25"/>
    <w:rsid w:val="00A6426F"/>
    <w:rsid w:val="00A81F8C"/>
    <w:rsid w:val="00AA0F33"/>
    <w:rsid w:val="00AA58AE"/>
    <w:rsid w:val="00AB5711"/>
    <w:rsid w:val="00AC3F6F"/>
    <w:rsid w:val="00AC45D9"/>
    <w:rsid w:val="00B06EC4"/>
    <w:rsid w:val="00B10310"/>
    <w:rsid w:val="00B1338B"/>
    <w:rsid w:val="00B14831"/>
    <w:rsid w:val="00B2687B"/>
    <w:rsid w:val="00B31CBB"/>
    <w:rsid w:val="00B37301"/>
    <w:rsid w:val="00B412A2"/>
    <w:rsid w:val="00B473FD"/>
    <w:rsid w:val="00B76A44"/>
    <w:rsid w:val="00B83079"/>
    <w:rsid w:val="00BA429C"/>
    <w:rsid w:val="00BA5545"/>
    <w:rsid w:val="00BA572A"/>
    <w:rsid w:val="00BB624D"/>
    <w:rsid w:val="00BB7196"/>
    <w:rsid w:val="00BC7EDE"/>
    <w:rsid w:val="00BD2F96"/>
    <w:rsid w:val="00BD5437"/>
    <w:rsid w:val="00BD5A24"/>
    <w:rsid w:val="00BD65DE"/>
    <w:rsid w:val="00BF4301"/>
    <w:rsid w:val="00BF5412"/>
    <w:rsid w:val="00C122A9"/>
    <w:rsid w:val="00C16B4A"/>
    <w:rsid w:val="00C4734C"/>
    <w:rsid w:val="00C51DF7"/>
    <w:rsid w:val="00C54020"/>
    <w:rsid w:val="00C60CAE"/>
    <w:rsid w:val="00C642DB"/>
    <w:rsid w:val="00C675AC"/>
    <w:rsid w:val="00C73024"/>
    <w:rsid w:val="00C74ECA"/>
    <w:rsid w:val="00C828E1"/>
    <w:rsid w:val="00C90A94"/>
    <w:rsid w:val="00CB48CF"/>
    <w:rsid w:val="00CC7983"/>
    <w:rsid w:val="00CD31BC"/>
    <w:rsid w:val="00CE5BD9"/>
    <w:rsid w:val="00CF7220"/>
    <w:rsid w:val="00D13010"/>
    <w:rsid w:val="00D36B46"/>
    <w:rsid w:val="00D525AE"/>
    <w:rsid w:val="00D718ED"/>
    <w:rsid w:val="00D74546"/>
    <w:rsid w:val="00D853BB"/>
    <w:rsid w:val="00D96713"/>
    <w:rsid w:val="00D96C53"/>
    <w:rsid w:val="00DA2346"/>
    <w:rsid w:val="00DB193A"/>
    <w:rsid w:val="00DC2F7C"/>
    <w:rsid w:val="00DC43EF"/>
    <w:rsid w:val="00DC4535"/>
    <w:rsid w:val="00DC6BBA"/>
    <w:rsid w:val="00DC7CE9"/>
    <w:rsid w:val="00DE5B9C"/>
    <w:rsid w:val="00DF3586"/>
    <w:rsid w:val="00DF5DA0"/>
    <w:rsid w:val="00DF5DD5"/>
    <w:rsid w:val="00DF6B41"/>
    <w:rsid w:val="00E03E7D"/>
    <w:rsid w:val="00E16180"/>
    <w:rsid w:val="00E224AE"/>
    <w:rsid w:val="00E3708D"/>
    <w:rsid w:val="00E577F5"/>
    <w:rsid w:val="00E60970"/>
    <w:rsid w:val="00E628F0"/>
    <w:rsid w:val="00E77877"/>
    <w:rsid w:val="00E9494B"/>
    <w:rsid w:val="00EA181D"/>
    <w:rsid w:val="00EB2431"/>
    <w:rsid w:val="00EB7B71"/>
    <w:rsid w:val="00EC7064"/>
    <w:rsid w:val="00ED28F1"/>
    <w:rsid w:val="00ED6519"/>
    <w:rsid w:val="00EE49E8"/>
    <w:rsid w:val="00EF1813"/>
    <w:rsid w:val="00F15FCB"/>
    <w:rsid w:val="00F163FD"/>
    <w:rsid w:val="00F26909"/>
    <w:rsid w:val="00F30336"/>
    <w:rsid w:val="00F325DB"/>
    <w:rsid w:val="00F404CE"/>
    <w:rsid w:val="00F41C0D"/>
    <w:rsid w:val="00F44789"/>
    <w:rsid w:val="00F4697A"/>
    <w:rsid w:val="00F75B2B"/>
    <w:rsid w:val="00F8176B"/>
    <w:rsid w:val="00F8438D"/>
    <w:rsid w:val="00F9795E"/>
    <w:rsid w:val="00FA3AC5"/>
    <w:rsid w:val="00FC1703"/>
    <w:rsid w:val="00FC4618"/>
    <w:rsid w:val="00FE5E9B"/>
    <w:rsid w:val="00FE730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ECEA40A"/>
  <w15:chartTrackingRefBased/>
  <w15:docId w15:val="{EA62A8DB-6A87-2948-B1D4-E446835DC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086437">
      <w:bodyDiv w:val="1"/>
      <w:marLeft w:val="0"/>
      <w:marRight w:val="0"/>
      <w:marTop w:val="0"/>
      <w:marBottom w:val="0"/>
      <w:divBdr>
        <w:top w:val="none" w:sz="0" w:space="0" w:color="auto"/>
        <w:left w:val="none" w:sz="0" w:space="0" w:color="auto"/>
        <w:bottom w:val="none" w:sz="0" w:space="0" w:color="auto"/>
        <w:right w:val="none" w:sz="0" w:space="0" w:color="auto"/>
      </w:divBdr>
    </w:div>
    <w:div w:id="1064764787">
      <w:bodyDiv w:val="1"/>
      <w:marLeft w:val="0"/>
      <w:marRight w:val="0"/>
      <w:marTop w:val="0"/>
      <w:marBottom w:val="0"/>
      <w:divBdr>
        <w:top w:val="none" w:sz="0" w:space="0" w:color="auto"/>
        <w:left w:val="none" w:sz="0" w:space="0" w:color="auto"/>
        <w:bottom w:val="none" w:sz="0" w:space="0" w:color="auto"/>
        <w:right w:val="none" w:sz="0" w:space="0" w:color="auto"/>
      </w:divBdr>
    </w:div>
    <w:div w:id="1764448037">
      <w:bodyDiv w:val="1"/>
      <w:marLeft w:val="0"/>
      <w:marRight w:val="0"/>
      <w:marTop w:val="0"/>
      <w:marBottom w:val="0"/>
      <w:divBdr>
        <w:top w:val="none" w:sz="0" w:space="0" w:color="auto"/>
        <w:left w:val="none" w:sz="0" w:space="0" w:color="auto"/>
        <w:bottom w:val="none" w:sz="0" w:space="0" w:color="auto"/>
        <w:right w:val="none" w:sz="0" w:space="0" w:color="auto"/>
      </w:divBdr>
    </w:div>
    <w:div w:id="1914923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7bDEB959CB-F67C-D941-969A-A1D815EC6056%7dtf16392104.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4A3CED26-0910-4819-874B-D8E2CCD421FE}">
  <ds:schemaRefs>
    <ds:schemaRef ds:uri="http://purl.org/dc/elements/1.1/"/>
    <ds:schemaRef ds:uri="http://schemas.microsoft.com/office/2006/metadata/properties"/>
    <ds:schemaRef ds:uri="498267d4-2a5a-4c72-99d3-cf7236a95ce8"/>
    <ds:schemaRef ds:uri="http://purl.org/dc/term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34107939-16A4-4D96-9273-E95AC68F92A5}">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D7FA49B8-B6EE-4B3F-B22F-E9F8C6A00940}">
  <ds:schemaRefs>
    <ds:schemaRef ds:uri="http://schemas.microsoft.com/sharepoint/events"/>
    <ds:schemaRef ds:uri="http://www.w3.org/2000/xmlns/"/>
  </ds:schemaRefs>
</ds:datastoreItem>
</file>

<file path=customXml/itemProps5.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0/xmlns/"/>
    <ds:schemaRef ds:uri="http://www.w3.org/2001/XMLSchema"/>
    <ds:schemaRef ds:uri="498267d4-2a5a-4c72-99d3-cf7236a95ce8"/>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{DEB959CB-F67C-D941-969A-A1D815EC6056}tf16392104</Template>
  <TotalTime>1635</TotalTime>
  <Pages>19</Pages>
  <Words>2159</Words>
  <Characters>12310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Chung</dc:creator>
  <cp:keywords/>
  <dc:description/>
  <cp:lastModifiedBy>Ethan C</cp:lastModifiedBy>
  <cp:revision>241</cp:revision>
  <dcterms:created xsi:type="dcterms:W3CDTF">2021-04-07T04:06:00Z</dcterms:created>
  <dcterms:modified xsi:type="dcterms:W3CDTF">2021-04-14T23:23:00Z</dcterms:modified>
</cp:coreProperties>
</file>